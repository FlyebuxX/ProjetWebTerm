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6C38" w14:textId="04183C1B" w:rsidR="00E10FFD" w:rsidRPr="00E10FFD" w:rsidRDefault="00FC1297" w:rsidP="00827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left="2977" w:right="1701"/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Mini-Projet</w:t>
      </w:r>
      <w:r w:rsidR="005327C3">
        <w:rPr>
          <w:rFonts w:ascii="Times New Roman" w:hAnsi="Times New Roman"/>
          <w:b/>
          <w:smallCaps/>
          <w:sz w:val="28"/>
          <w:szCs w:val="28"/>
        </w:rPr>
        <w:t xml:space="preserve"> </w:t>
      </w:r>
      <w:r w:rsidR="00324564">
        <w:rPr>
          <w:rFonts w:ascii="Times New Roman" w:hAnsi="Times New Roman"/>
          <w:b/>
          <w:smallCaps/>
          <w:sz w:val="28"/>
          <w:szCs w:val="28"/>
        </w:rPr>
        <w:t>5</w:t>
      </w:r>
      <w:r w:rsidR="00C74AE2">
        <w:rPr>
          <w:rFonts w:ascii="Times New Roman" w:hAnsi="Times New Roman"/>
          <w:b/>
          <w:smallCaps/>
          <w:sz w:val="28"/>
          <w:szCs w:val="28"/>
        </w:rPr>
        <w:t xml:space="preserve"> : </w:t>
      </w:r>
      <w:r w:rsidR="00324564">
        <w:rPr>
          <w:rFonts w:ascii="Times New Roman" w:hAnsi="Times New Roman"/>
          <w:b/>
          <w:smallCaps/>
          <w:sz w:val="28"/>
          <w:szCs w:val="28"/>
        </w:rPr>
        <w:t>Bases de Données</w:t>
      </w:r>
      <w:r w:rsidR="00595018">
        <w:rPr>
          <w:rFonts w:ascii="Times New Roman" w:hAnsi="Times New Roman"/>
          <w:b/>
          <w:smallCaps/>
          <w:sz w:val="28"/>
          <w:szCs w:val="28"/>
        </w:rPr>
        <w:t xml:space="preserve"> – Fiche </w:t>
      </w:r>
      <w:r w:rsidR="004967EB">
        <w:rPr>
          <w:rFonts w:ascii="Times New Roman" w:hAnsi="Times New Roman"/>
          <w:b/>
          <w:smallCaps/>
          <w:sz w:val="28"/>
          <w:szCs w:val="28"/>
        </w:rPr>
        <w:t>3</w:t>
      </w:r>
    </w:p>
    <w:p w14:paraId="65179AC6" w14:textId="77777777" w:rsidR="006A5F50" w:rsidRDefault="006A5F50" w:rsidP="009C7052">
      <w:pPr>
        <w:rPr>
          <w:rFonts w:ascii="Times New Roman" w:hAnsi="Times New Roman"/>
          <w:sz w:val="24"/>
        </w:rPr>
      </w:pPr>
    </w:p>
    <w:p w14:paraId="4475F1D3" w14:textId="77777777" w:rsidR="0006568B" w:rsidRPr="001629A8" w:rsidRDefault="0006568B" w:rsidP="0006568B">
      <w:pPr>
        <w:ind w:firstLine="709"/>
        <w:rPr>
          <w:rFonts w:ascii="Times New Roman" w:hAnsi="Times New Roman"/>
          <w:sz w:val="24"/>
        </w:rPr>
      </w:pPr>
    </w:p>
    <w:p w14:paraId="33998A2D" w14:textId="5429F88D" w:rsidR="000423F8" w:rsidRDefault="00386331" w:rsidP="00A36EC0">
      <w:pPr>
        <w:jc w:val="both"/>
        <w:rPr>
          <w:rFonts w:ascii="Times New Roman" w:hAnsi="Times New Roman"/>
          <w:b/>
          <w:sz w:val="28"/>
          <w:szCs w:val="28"/>
        </w:rPr>
      </w:pPr>
      <w:r w:rsidRPr="001629A8">
        <w:rPr>
          <w:rFonts w:ascii="Times New Roman" w:hAnsi="Times New Roman"/>
          <w:b/>
          <w:sz w:val="28"/>
          <w:szCs w:val="28"/>
        </w:rPr>
        <w:t>Description</w:t>
      </w:r>
      <w:r>
        <w:rPr>
          <w:rFonts w:ascii="Times New Roman" w:hAnsi="Times New Roman"/>
          <w:b/>
          <w:sz w:val="28"/>
          <w:szCs w:val="28"/>
        </w:rPr>
        <w:t> :</w:t>
      </w:r>
      <w:r w:rsidR="009121C2">
        <w:rPr>
          <w:rFonts w:ascii="Times New Roman" w:hAnsi="Times New Roman"/>
          <w:b/>
          <w:sz w:val="28"/>
          <w:szCs w:val="28"/>
        </w:rPr>
        <w:t xml:space="preserve"> </w:t>
      </w:r>
    </w:p>
    <w:p w14:paraId="4BCE1AE9" w14:textId="55C42295" w:rsidR="000423F8" w:rsidRDefault="008A698F" w:rsidP="0006568B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Dans cette </w:t>
      </w:r>
      <w:r w:rsidR="004967EB">
        <w:rPr>
          <w:rFonts w:ascii="Times New Roman" w:hAnsi="Times New Roman"/>
          <w:sz w:val="24"/>
        </w:rPr>
        <w:t>troisième</w:t>
      </w:r>
      <w:r>
        <w:rPr>
          <w:rFonts w:ascii="Times New Roman" w:hAnsi="Times New Roman"/>
          <w:sz w:val="24"/>
        </w:rPr>
        <w:t xml:space="preserve"> fiche, les requêtes à effectuer portent </w:t>
      </w:r>
      <w:r w:rsidR="004967EB">
        <w:rPr>
          <w:rFonts w:ascii="Times New Roman" w:hAnsi="Times New Roman"/>
          <w:sz w:val="24"/>
        </w:rPr>
        <w:t>maintenant sur plusieurs bases</w:t>
      </w:r>
      <w:r>
        <w:rPr>
          <w:rFonts w:ascii="Times New Roman" w:hAnsi="Times New Roman"/>
          <w:sz w:val="24"/>
        </w:rPr>
        <w:t xml:space="preserve">. </w:t>
      </w:r>
      <w:r w:rsidR="001A7220">
        <w:rPr>
          <w:rFonts w:ascii="Times New Roman" w:hAnsi="Times New Roman"/>
          <w:sz w:val="24"/>
        </w:rPr>
        <w:t>Il s’agit d’effectuer des « </w:t>
      </w:r>
      <w:r w:rsidR="004967EB">
        <w:rPr>
          <w:rFonts w:ascii="Times New Roman" w:hAnsi="Times New Roman"/>
          <w:sz w:val="24"/>
        </w:rPr>
        <w:t>recherches croisées</w:t>
      </w:r>
      <w:r w:rsidR="001A7220">
        <w:rPr>
          <w:rFonts w:ascii="Times New Roman" w:hAnsi="Times New Roman"/>
          <w:sz w:val="24"/>
        </w:rPr>
        <w:t xml:space="preserve"> » sur les bases. </w:t>
      </w:r>
      <w:r>
        <w:rPr>
          <w:rFonts w:ascii="Times New Roman" w:hAnsi="Times New Roman"/>
          <w:sz w:val="24"/>
        </w:rPr>
        <w:t xml:space="preserve">La page demandée sera alors téléversée dans votre site </w:t>
      </w:r>
      <w:proofErr w:type="spellStart"/>
      <w:r>
        <w:rPr>
          <w:rFonts w:ascii="Times New Roman" w:hAnsi="Times New Roman"/>
          <w:sz w:val="24"/>
        </w:rPr>
        <w:t>Alwaysdata</w:t>
      </w:r>
      <w:proofErr w:type="spellEnd"/>
      <w:r>
        <w:rPr>
          <w:rFonts w:ascii="Times New Roman" w:hAnsi="Times New Roman"/>
          <w:sz w:val="24"/>
        </w:rPr>
        <w:t xml:space="preserve"> et le lien hypertexte de l’index devra pointer vers cette page spécifique.</w:t>
      </w:r>
    </w:p>
    <w:p w14:paraId="43C3F3FB" w14:textId="4F73C73D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374785C7" w14:textId="77777777" w:rsidR="0006568B" w:rsidRPr="001A0233" w:rsidRDefault="0006568B" w:rsidP="0006568B">
      <w:pPr>
        <w:jc w:val="both"/>
        <w:rPr>
          <w:rFonts w:ascii="Times New Roman" w:hAnsi="Times New Roman"/>
          <w:b/>
          <w:sz w:val="28"/>
        </w:rPr>
      </w:pPr>
      <w:r w:rsidRPr="001A0233">
        <w:rPr>
          <w:rFonts w:ascii="Times New Roman" w:hAnsi="Times New Roman"/>
          <w:b/>
          <w:sz w:val="28"/>
        </w:rPr>
        <w:t>Données fournies avec ce projet :</w:t>
      </w:r>
    </w:p>
    <w:p w14:paraId="4DE3FB09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27AF4DF2" w14:textId="7C21004B" w:rsidR="0006568B" w:rsidRPr="00877417" w:rsidRDefault="008A698F" w:rsidP="00877417">
      <w:pPr>
        <w:pStyle w:val="Paragraphedeliste"/>
        <w:numPr>
          <w:ilvl w:val="0"/>
          <w:numId w:val="35"/>
        </w:num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</w:rPr>
        <w:t>Tout a déjà été fourni avec la feuille de mise en route.</w:t>
      </w:r>
    </w:p>
    <w:p w14:paraId="1416EC6D" w14:textId="4E78CE4A" w:rsidR="0006568B" w:rsidRDefault="0006568B" w:rsidP="0006568B">
      <w:pPr>
        <w:jc w:val="both"/>
        <w:rPr>
          <w:rFonts w:ascii="Times New Roman" w:hAnsi="Times New Roman"/>
          <w:bCs/>
          <w:sz w:val="24"/>
        </w:rPr>
      </w:pPr>
    </w:p>
    <w:p w14:paraId="0B8ECBAC" w14:textId="00283059" w:rsidR="0006568B" w:rsidRDefault="0006568B" w:rsidP="0006568B">
      <w:pPr>
        <w:jc w:val="both"/>
        <w:rPr>
          <w:rFonts w:ascii="Times New Roman" w:hAnsi="Times New Roman"/>
          <w:bCs/>
          <w:sz w:val="24"/>
        </w:rPr>
      </w:pPr>
    </w:p>
    <w:p w14:paraId="1B06B755" w14:textId="77777777" w:rsidR="0006568B" w:rsidRPr="001629A8" w:rsidRDefault="0006568B" w:rsidP="0006568B">
      <w:pPr>
        <w:jc w:val="both"/>
        <w:rPr>
          <w:rFonts w:ascii="Times New Roman" w:hAnsi="Times New Roman"/>
          <w:b/>
          <w:sz w:val="28"/>
          <w:szCs w:val="28"/>
        </w:rPr>
      </w:pPr>
      <w:r w:rsidRPr="001629A8">
        <w:rPr>
          <w:rFonts w:ascii="Times New Roman" w:hAnsi="Times New Roman"/>
          <w:b/>
          <w:sz w:val="28"/>
          <w:szCs w:val="28"/>
        </w:rPr>
        <w:t>Production et présentation</w:t>
      </w:r>
      <w:r>
        <w:rPr>
          <w:rFonts w:ascii="Times New Roman" w:hAnsi="Times New Roman"/>
          <w:b/>
          <w:sz w:val="28"/>
          <w:szCs w:val="28"/>
        </w:rPr>
        <w:t> :</w:t>
      </w:r>
    </w:p>
    <w:p w14:paraId="6BB3EC7A" w14:textId="77777777" w:rsidR="0006568B" w:rsidRDefault="0006568B" w:rsidP="00C115F5">
      <w:pPr>
        <w:ind w:firstLine="709"/>
        <w:jc w:val="both"/>
        <w:rPr>
          <w:rFonts w:ascii="Times New Roman" w:hAnsi="Times New Roman"/>
          <w:sz w:val="24"/>
        </w:rPr>
      </w:pPr>
      <w:r w:rsidRPr="001629A8">
        <w:rPr>
          <w:rFonts w:ascii="Times New Roman" w:hAnsi="Times New Roman"/>
          <w:sz w:val="24"/>
        </w:rPr>
        <w:t xml:space="preserve">Ce mini-projet </w:t>
      </w:r>
      <w:r>
        <w:rPr>
          <w:rFonts w:ascii="Times New Roman" w:hAnsi="Times New Roman"/>
          <w:sz w:val="24"/>
        </w:rPr>
        <w:t>peut être</w:t>
      </w:r>
      <w:r w:rsidRPr="001629A8">
        <w:rPr>
          <w:rFonts w:ascii="Times New Roman" w:hAnsi="Times New Roman"/>
          <w:sz w:val="24"/>
        </w:rPr>
        <w:t xml:space="preserve"> traité </w:t>
      </w:r>
      <w:r>
        <w:rPr>
          <w:rFonts w:ascii="Times New Roman" w:hAnsi="Times New Roman"/>
          <w:sz w:val="24"/>
        </w:rPr>
        <w:t xml:space="preserve">seul(e) ou </w:t>
      </w:r>
      <w:r w:rsidRPr="001629A8">
        <w:rPr>
          <w:rFonts w:ascii="Times New Roman" w:hAnsi="Times New Roman"/>
          <w:sz w:val="24"/>
        </w:rPr>
        <w:t xml:space="preserve">par un groupe de </w:t>
      </w:r>
      <w:r>
        <w:rPr>
          <w:rFonts w:ascii="Times New Roman" w:hAnsi="Times New Roman"/>
          <w:sz w:val="24"/>
        </w:rPr>
        <w:t xml:space="preserve">deux </w:t>
      </w:r>
      <w:r w:rsidRPr="001629A8">
        <w:rPr>
          <w:rFonts w:ascii="Times New Roman" w:hAnsi="Times New Roman"/>
          <w:sz w:val="24"/>
        </w:rPr>
        <w:t>personnes.</w:t>
      </w:r>
    </w:p>
    <w:p w14:paraId="7083F1CA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</w:p>
    <w:p w14:paraId="10DFBAC3" w14:textId="77777777" w:rsidR="0006568B" w:rsidRDefault="0006568B" w:rsidP="0006568B">
      <w:pPr>
        <w:jc w:val="both"/>
        <w:rPr>
          <w:rFonts w:ascii="Times New Roman" w:hAnsi="Times New Roman"/>
          <w:sz w:val="24"/>
        </w:rPr>
      </w:pPr>
      <w:r w:rsidRPr="001629A8">
        <w:rPr>
          <w:rFonts w:ascii="Times New Roman" w:hAnsi="Times New Roman"/>
          <w:sz w:val="24"/>
        </w:rPr>
        <w:t>Votre travail consiste à :</w:t>
      </w:r>
    </w:p>
    <w:p w14:paraId="7451E8C4" w14:textId="77777777" w:rsidR="00C7623D" w:rsidRDefault="00C7623D" w:rsidP="00A36EC0">
      <w:pPr>
        <w:jc w:val="both"/>
        <w:rPr>
          <w:rFonts w:ascii="Times New Roman" w:hAnsi="Times New Roman"/>
          <w:sz w:val="24"/>
        </w:rPr>
      </w:pPr>
    </w:p>
    <w:p w14:paraId="7E4A84AD" w14:textId="345AE8C3" w:rsidR="008A698F" w:rsidRDefault="00877417" w:rsidP="008A698F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Créer un page</w:t>
      </w:r>
      <w:r w:rsidR="008A698F">
        <w:rPr>
          <w:rFonts w:ascii="Times New Roman" w:hAnsi="Times New Roman"/>
          <w:sz w:val="24"/>
        </w:rPr>
        <w:t xml:space="preserve">, nommée </w:t>
      </w:r>
      <w:r w:rsidR="008A698F" w:rsidRPr="008A698F">
        <w:rPr>
          <w:rFonts w:ascii="Times New Roman" w:hAnsi="Times New Roman"/>
          <w:b/>
          <w:bCs/>
          <w:color w:val="FF0000"/>
          <w:sz w:val="24"/>
        </w:rPr>
        <w:t>Page</w:t>
      </w:r>
      <w:r w:rsidR="004967EB">
        <w:rPr>
          <w:rFonts w:ascii="Times New Roman" w:hAnsi="Times New Roman"/>
          <w:b/>
          <w:bCs/>
          <w:color w:val="FF0000"/>
          <w:sz w:val="24"/>
        </w:rPr>
        <w:t>3</w:t>
      </w:r>
      <w:r w:rsidR="008A698F" w:rsidRPr="008A698F">
        <w:rPr>
          <w:rFonts w:ascii="Times New Roman" w:hAnsi="Times New Roman"/>
          <w:b/>
          <w:bCs/>
          <w:color w:val="FF0000"/>
          <w:sz w:val="24"/>
        </w:rPr>
        <w:t>.php</w:t>
      </w:r>
      <w:r w:rsidR="008A698F">
        <w:rPr>
          <w:rFonts w:ascii="Times New Roman" w:hAnsi="Times New Roman"/>
          <w:sz w:val="24"/>
        </w:rPr>
        <w:t xml:space="preserve"> donnant les résultats aux requêtes suivantes :</w:t>
      </w:r>
    </w:p>
    <w:p w14:paraId="11215D11" w14:textId="4F5FB463" w:rsidR="008A698F" w:rsidRDefault="008A698F" w:rsidP="008A698F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Donner </w:t>
      </w:r>
      <w:r w:rsidR="00C115F5" w:rsidRPr="00C115F5">
        <w:rPr>
          <w:rFonts w:ascii="Times New Roman" w:hAnsi="Times New Roman"/>
          <w:sz w:val="24"/>
        </w:rPr>
        <w:t>le(s) réalisateur(s) de la base ayant rapporté le plus « d’argent » sur un film</w:t>
      </w:r>
      <w:r>
        <w:rPr>
          <w:rFonts w:ascii="Times New Roman" w:hAnsi="Times New Roman"/>
          <w:sz w:val="24"/>
        </w:rPr>
        <w:t>.</w:t>
      </w:r>
    </w:p>
    <w:p w14:paraId="67680525" w14:textId="65B2F42E" w:rsidR="008A698F" w:rsidRDefault="008A698F" w:rsidP="008A698F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Donner </w:t>
      </w:r>
      <w:r w:rsidR="00C115F5" w:rsidRPr="00C115F5">
        <w:rPr>
          <w:rFonts w:ascii="Times New Roman" w:hAnsi="Times New Roman"/>
          <w:sz w:val="24"/>
        </w:rPr>
        <w:t>les films de la base ayant « Bruce Willis » comme acteur.</w:t>
      </w:r>
    </w:p>
    <w:p w14:paraId="2E8AF58B" w14:textId="46D8AC07" w:rsidR="00B8779F" w:rsidRDefault="00B8779F" w:rsidP="008A698F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Donner </w:t>
      </w:r>
      <w:r w:rsidR="00C115F5" w:rsidRPr="00C115F5">
        <w:rPr>
          <w:rFonts w:ascii="Times New Roman" w:hAnsi="Times New Roman"/>
          <w:sz w:val="24"/>
        </w:rPr>
        <w:t>les films de la base ayant « Luc Besson » comme réalisateur</w:t>
      </w:r>
      <w:r w:rsidR="00C115F5">
        <w:rPr>
          <w:rFonts w:ascii="Times New Roman" w:hAnsi="Times New Roman"/>
          <w:sz w:val="24"/>
        </w:rPr>
        <w:t xml:space="preserve"> et dont la durée est supérieure à deux heures</w:t>
      </w:r>
      <w:r>
        <w:rPr>
          <w:rFonts w:ascii="Times New Roman" w:hAnsi="Times New Roman"/>
          <w:sz w:val="24"/>
        </w:rPr>
        <w:t>.</w:t>
      </w:r>
    </w:p>
    <w:p w14:paraId="0EFF54E1" w14:textId="6A9AC302" w:rsidR="00736DF1" w:rsidRDefault="00653589" w:rsidP="008A698F">
      <w:pPr>
        <w:pStyle w:val="Paragraphedeliste"/>
        <w:numPr>
          <w:ilvl w:val="1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Donner </w:t>
      </w:r>
      <w:r w:rsidRPr="00653589">
        <w:rPr>
          <w:rFonts w:ascii="Times New Roman" w:hAnsi="Times New Roman"/>
          <w:sz w:val="24"/>
        </w:rPr>
        <w:t xml:space="preserve">le(s) film(s) de catégorie « </w:t>
      </w:r>
      <w:proofErr w:type="spellStart"/>
      <w:r w:rsidRPr="00653589">
        <w:rPr>
          <w:rFonts w:ascii="Times New Roman" w:hAnsi="Times New Roman"/>
          <w:sz w:val="24"/>
        </w:rPr>
        <w:t>Comedy</w:t>
      </w:r>
      <w:proofErr w:type="spellEnd"/>
      <w:r w:rsidRPr="00653589">
        <w:rPr>
          <w:rFonts w:ascii="Times New Roman" w:hAnsi="Times New Roman"/>
          <w:sz w:val="24"/>
        </w:rPr>
        <w:t xml:space="preserve"> » où joue(nt) l’actrice « Cameron Diaz »</w:t>
      </w:r>
      <w:r w:rsidR="0031298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et tourné</w:t>
      </w:r>
      <w:r w:rsidR="003271B3">
        <w:rPr>
          <w:rFonts w:ascii="Times New Roman" w:hAnsi="Times New Roman"/>
          <w:sz w:val="24"/>
        </w:rPr>
        <w:t xml:space="preserve">(s) </w:t>
      </w:r>
      <w:r w:rsidR="00CF0DAF">
        <w:rPr>
          <w:rFonts w:ascii="Times New Roman" w:hAnsi="Times New Roman"/>
          <w:sz w:val="24"/>
        </w:rPr>
        <w:t>après le film « Shrek » dont elle prête sa voix.</w:t>
      </w:r>
    </w:p>
    <w:p w14:paraId="597785B5" w14:textId="214234EE" w:rsidR="00B8779F" w:rsidRDefault="00B8779F" w:rsidP="00B8779F">
      <w:pPr>
        <w:jc w:val="both"/>
        <w:rPr>
          <w:rFonts w:ascii="Times New Roman" w:hAnsi="Times New Roman"/>
          <w:sz w:val="24"/>
        </w:rPr>
      </w:pPr>
    </w:p>
    <w:p w14:paraId="03F55F9D" w14:textId="522456D5" w:rsidR="00B8779F" w:rsidRPr="00B8779F" w:rsidRDefault="00B8779F" w:rsidP="00B8779F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Pour chaque requête, il faut faire </w:t>
      </w:r>
      <w:r w:rsidR="00E00527">
        <w:rPr>
          <w:rFonts w:ascii="Times New Roman" w:hAnsi="Times New Roman"/>
          <w:sz w:val="24"/>
        </w:rPr>
        <w:t xml:space="preserve">apparaitre les résultats et la ligne PHP </w:t>
      </w:r>
      <w:r>
        <w:rPr>
          <w:rFonts w:ascii="Times New Roman" w:hAnsi="Times New Roman"/>
          <w:sz w:val="24"/>
        </w:rPr>
        <w:t>saisie dans le code de la page permettant de donner la réponse.</w:t>
      </w:r>
    </w:p>
    <w:p w14:paraId="200A7862" w14:textId="77777777" w:rsidR="003271B3" w:rsidRDefault="003271B3" w:rsidP="003271B3">
      <w:pPr>
        <w:pStyle w:val="Paragraphedeliste"/>
        <w:ind w:left="1069"/>
        <w:jc w:val="both"/>
        <w:rPr>
          <w:rFonts w:ascii="Times New Roman" w:hAnsi="Times New Roman"/>
          <w:sz w:val="24"/>
        </w:rPr>
      </w:pPr>
    </w:p>
    <w:p w14:paraId="4CB8FDD9" w14:textId="77777777" w:rsidR="003271B3" w:rsidRPr="00B8779F" w:rsidRDefault="003271B3" w:rsidP="003271B3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 pourra limiter l’affichage des requêtes au 10 premières réponses.</w:t>
      </w:r>
    </w:p>
    <w:p w14:paraId="6FEF5B26" w14:textId="77777777" w:rsidR="003271B3" w:rsidRDefault="003271B3" w:rsidP="003271B3">
      <w:pPr>
        <w:jc w:val="both"/>
        <w:rPr>
          <w:rFonts w:ascii="Times New Roman" w:hAnsi="Times New Roman"/>
          <w:sz w:val="24"/>
        </w:rPr>
      </w:pPr>
    </w:p>
    <w:p w14:paraId="2FFE54DE" w14:textId="4B0A850A" w:rsidR="00D941B0" w:rsidRDefault="00D941B0" w:rsidP="00386331">
      <w:pPr>
        <w:jc w:val="both"/>
        <w:rPr>
          <w:rFonts w:ascii="Times New Roman" w:hAnsi="Times New Roman"/>
          <w:sz w:val="24"/>
        </w:rPr>
      </w:pPr>
    </w:p>
    <w:p w14:paraId="79A099AB" w14:textId="547CCCDF" w:rsidR="00386331" w:rsidRDefault="00386331" w:rsidP="0038633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Améliorations possibles :</w:t>
      </w:r>
    </w:p>
    <w:p w14:paraId="52CC6100" w14:textId="77777777" w:rsidR="00C115F5" w:rsidRDefault="00C115F5" w:rsidP="00386331">
      <w:pPr>
        <w:jc w:val="both"/>
        <w:rPr>
          <w:rFonts w:ascii="Times New Roman" w:hAnsi="Times New Roman"/>
          <w:b/>
          <w:sz w:val="28"/>
          <w:szCs w:val="28"/>
        </w:rPr>
      </w:pPr>
    </w:p>
    <w:p w14:paraId="52512076" w14:textId="07905C54" w:rsidR="00F96086" w:rsidRDefault="00877417" w:rsidP="00F96086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Ajouter un fichier style et mise en forme pour donner un aspect plus convivial et visuel au projet.</w:t>
      </w:r>
    </w:p>
    <w:p w14:paraId="14D5F5A1" w14:textId="68FE74DF" w:rsidR="00F67658" w:rsidRPr="00877417" w:rsidRDefault="00F67658" w:rsidP="00877417">
      <w:pPr>
        <w:rPr>
          <w:rFonts w:ascii="Times New Roman" w:hAnsi="Times New Roman"/>
          <w:sz w:val="24"/>
        </w:rPr>
      </w:pPr>
    </w:p>
    <w:p w14:paraId="7D1773B8" w14:textId="0728B02B" w:rsidR="00F67658" w:rsidRPr="004B482A" w:rsidRDefault="005678FC" w:rsidP="004B482A">
      <w:pPr>
        <w:pStyle w:val="Paragraphedeliste"/>
        <w:numPr>
          <w:ilvl w:val="0"/>
          <w:numId w:val="2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…</w:t>
      </w:r>
    </w:p>
    <w:sectPr w:rsidR="00F67658" w:rsidRPr="004B482A" w:rsidSect="00E23763">
      <w:headerReference w:type="default" r:id="rId8"/>
      <w:pgSz w:w="11906" w:h="16838"/>
      <w:pgMar w:top="1375" w:right="566" w:bottom="568" w:left="56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25F62" w14:textId="77777777" w:rsidR="00A06637" w:rsidRDefault="00A06637" w:rsidP="009310BA">
      <w:r>
        <w:separator/>
      </w:r>
    </w:p>
  </w:endnote>
  <w:endnote w:type="continuationSeparator" w:id="0">
    <w:p w14:paraId="5CE63EE9" w14:textId="77777777" w:rsidR="00A06637" w:rsidRDefault="00A06637" w:rsidP="00931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B7561" w14:textId="77777777" w:rsidR="00A06637" w:rsidRDefault="00A06637" w:rsidP="009310BA">
      <w:r>
        <w:separator/>
      </w:r>
    </w:p>
  </w:footnote>
  <w:footnote w:type="continuationSeparator" w:id="0">
    <w:p w14:paraId="012C0554" w14:textId="77777777" w:rsidR="00A06637" w:rsidRDefault="00A06637" w:rsidP="00931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76923C" w:themeColor="accent3" w:themeShade="BF"/>
        <w:sz w:val="28"/>
        <w:szCs w:val="28"/>
      </w:rPr>
      <w:alias w:val="Titre"/>
      <w:id w:val="77887899"/>
      <w:placeholder>
        <w:docPart w:val="442471DA5D7340DCB68E52EE7DA591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B9F896C" w14:textId="77777777" w:rsidR="009310BA" w:rsidRDefault="00443D3E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 w:rsidRPr="00A36EC0">
          <w:rPr>
            <w:b/>
            <w:bCs/>
            <w:color w:val="76923C" w:themeColor="accent3" w:themeShade="BF"/>
            <w:sz w:val="28"/>
            <w:szCs w:val="28"/>
          </w:rPr>
          <w:t>N.S.I.</w:t>
        </w:r>
      </w:p>
    </w:sdtContent>
  </w:sdt>
  <w:sdt>
    <w:sdtPr>
      <w:rPr>
        <w:color w:val="76923C" w:themeColor="accent3" w:themeShade="BF"/>
      </w:rPr>
      <w:alias w:val="Sous-titre"/>
      <w:id w:val="77887903"/>
      <w:placeholder>
        <w:docPart w:val="DD27D4CC8A7846BBADEC7CECF16674B6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7267BA11" w14:textId="63E8E118" w:rsidR="009310BA" w:rsidRPr="00A36EC0" w:rsidRDefault="009121C2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6923C" w:themeColor="accent3" w:themeShade="BF"/>
          </w:rPr>
        </w:pPr>
        <w:r w:rsidRPr="00A36EC0">
          <w:rPr>
            <w:color w:val="76923C" w:themeColor="accent3" w:themeShade="BF"/>
          </w:rPr>
          <w:t>Mini-Projet</w:t>
        </w:r>
        <w:r w:rsidR="00595018">
          <w:rPr>
            <w:color w:val="76923C" w:themeColor="accent3" w:themeShade="BF"/>
          </w:rPr>
          <w:t xml:space="preserve"> 5</w:t>
        </w:r>
      </w:p>
    </w:sdtContent>
  </w:sdt>
  <w:sdt>
    <w:sdtPr>
      <w:rPr>
        <w:color w:val="76923C" w:themeColor="accent3" w:themeShade="BF"/>
      </w:rPr>
      <w:alias w:val="Auteur"/>
      <w:id w:val="77887908"/>
      <w:placeholder>
        <w:docPart w:val="6FB73464DA144BE28D2D32C66BBA1A5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105A031C" w14:textId="3951DECD" w:rsidR="009310BA" w:rsidRPr="00A36EC0" w:rsidRDefault="00324564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6923C" w:themeColor="accent3" w:themeShade="BF"/>
          </w:rPr>
        </w:pPr>
        <w:r>
          <w:rPr>
            <w:color w:val="76923C" w:themeColor="accent3" w:themeShade="BF"/>
          </w:rPr>
          <w:t>Bases de données : SQL et PHP</w:t>
        </w:r>
        <w:r w:rsidR="00595018">
          <w:rPr>
            <w:color w:val="76923C" w:themeColor="accent3" w:themeShade="BF"/>
          </w:rPr>
          <w:t xml:space="preserve"> – Fiche </w:t>
        </w:r>
        <w:r w:rsidR="004967EB">
          <w:rPr>
            <w:color w:val="76923C" w:themeColor="accent3" w:themeShade="BF"/>
          </w:rPr>
          <w:t>3</w:t>
        </w:r>
      </w:p>
    </w:sdtContent>
  </w:sdt>
  <w:p w14:paraId="6835F00F" w14:textId="77777777" w:rsidR="009310BA" w:rsidRDefault="009310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2CC"/>
    <w:multiLevelType w:val="hybridMultilevel"/>
    <w:tmpl w:val="E2940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7F5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1460266"/>
    <w:multiLevelType w:val="hybridMultilevel"/>
    <w:tmpl w:val="7CEE4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9E4A6C"/>
    <w:multiLevelType w:val="hybridMultilevel"/>
    <w:tmpl w:val="5476B550"/>
    <w:lvl w:ilvl="0" w:tplc="C7B03BA4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BC3350"/>
    <w:multiLevelType w:val="hybridMultilevel"/>
    <w:tmpl w:val="26222A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FA392B"/>
    <w:multiLevelType w:val="hybridMultilevel"/>
    <w:tmpl w:val="3320A866"/>
    <w:lvl w:ilvl="0" w:tplc="0840BFC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0077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0C222C34"/>
    <w:multiLevelType w:val="hybridMultilevel"/>
    <w:tmpl w:val="8AC2A4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02AC2"/>
    <w:multiLevelType w:val="hybridMultilevel"/>
    <w:tmpl w:val="6942653C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155CA8"/>
    <w:multiLevelType w:val="multilevel"/>
    <w:tmpl w:val="040C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16626B07"/>
    <w:multiLevelType w:val="hybridMultilevel"/>
    <w:tmpl w:val="5F969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20295"/>
    <w:multiLevelType w:val="hybridMultilevel"/>
    <w:tmpl w:val="FA6A50C6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A2C3A44"/>
    <w:multiLevelType w:val="hybridMultilevel"/>
    <w:tmpl w:val="4B9899CE"/>
    <w:lvl w:ilvl="0" w:tplc="C9789F72">
      <w:start w:val="2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572B3"/>
    <w:multiLevelType w:val="hybridMultilevel"/>
    <w:tmpl w:val="E5CEB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43446"/>
    <w:multiLevelType w:val="hybridMultilevel"/>
    <w:tmpl w:val="526680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A6A8C"/>
    <w:multiLevelType w:val="hybridMultilevel"/>
    <w:tmpl w:val="DD00F040"/>
    <w:lvl w:ilvl="0" w:tplc="A992B8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F64A4"/>
    <w:multiLevelType w:val="hybridMultilevel"/>
    <w:tmpl w:val="83C0F5AE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9E0878"/>
    <w:multiLevelType w:val="hybridMultilevel"/>
    <w:tmpl w:val="0C6871B0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346A7DF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96758E4"/>
    <w:multiLevelType w:val="hybridMultilevel"/>
    <w:tmpl w:val="BD3EA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F61FA0"/>
    <w:multiLevelType w:val="hybridMultilevel"/>
    <w:tmpl w:val="FF6EC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122D1"/>
    <w:multiLevelType w:val="multilevel"/>
    <w:tmpl w:val="040C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22" w15:restartNumberingAfterBreak="0">
    <w:nsid w:val="4B041E4B"/>
    <w:multiLevelType w:val="hybridMultilevel"/>
    <w:tmpl w:val="95EE3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B4FF8"/>
    <w:multiLevelType w:val="hybridMultilevel"/>
    <w:tmpl w:val="0ECE622A"/>
    <w:lvl w:ilvl="0" w:tplc="DC26186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D7AB7"/>
    <w:multiLevelType w:val="hybridMultilevel"/>
    <w:tmpl w:val="C668006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7167D"/>
    <w:multiLevelType w:val="hybridMultilevel"/>
    <w:tmpl w:val="0ED44370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C8C34B0"/>
    <w:multiLevelType w:val="hybridMultilevel"/>
    <w:tmpl w:val="2D346C6E"/>
    <w:lvl w:ilvl="0" w:tplc="8B5CC14C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62576"/>
    <w:multiLevelType w:val="multilevel"/>
    <w:tmpl w:val="040C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28" w15:restartNumberingAfterBreak="0">
    <w:nsid w:val="64915E52"/>
    <w:multiLevelType w:val="hybridMultilevel"/>
    <w:tmpl w:val="56D0D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C58A0"/>
    <w:multiLevelType w:val="hybridMultilevel"/>
    <w:tmpl w:val="63B6A68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B9034D8"/>
    <w:multiLevelType w:val="hybridMultilevel"/>
    <w:tmpl w:val="27F66476"/>
    <w:lvl w:ilvl="0" w:tplc="49EEA7A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C4DBE"/>
    <w:multiLevelType w:val="hybridMultilevel"/>
    <w:tmpl w:val="7A1285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5A239B"/>
    <w:multiLevelType w:val="hybridMultilevel"/>
    <w:tmpl w:val="848445B2"/>
    <w:lvl w:ilvl="0" w:tplc="305CBD52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32CF6"/>
    <w:multiLevelType w:val="hybridMultilevel"/>
    <w:tmpl w:val="47642BB8"/>
    <w:lvl w:ilvl="0" w:tplc="DFE298B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43F96"/>
    <w:multiLevelType w:val="hybridMultilevel"/>
    <w:tmpl w:val="5F8CF914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3"/>
  </w:num>
  <w:num w:numId="4">
    <w:abstractNumId w:val="23"/>
  </w:num>
  <w:num w:numId="5">
    <w:abstractNumId w:val="15"/>
  </w:num>
  <w:num w:numId="6">
    <w:abstractNumId w:val="33"/>
  </w:num>
  <w:num w:numId="7">
    <w:abstractNumId w:val="14"/>
  </w:num>
  <w:num w:numId="8">
    <w:abstractNumId w:val="32"/>
  </w:num>
  <w:num w:numId="9">
    <w:abstractNumId w:val="12"/>
  </w:num>
  <w:num w:numId="10">
    <w:abstractNumId w:val="26"/>
  </w:num>
  <w:num w:numId="11">
    <w:abstractNumId w:val="30"/>
  </w:num>
  <w:num w:numId="12">
    <w:abstractNumId w:val="3"/>
  </w:num>
  <w:num w:numId="13">
    <w:abstractNumId w:val="20"/>
  </w:num>
  <w:num w:numId="14">
    <w:abstractNumId w:val="0"/>
  </w:num>
  <w:num w:numId="15">
    <w:abstractNumId w:val="21"/>
  </w:num>
  <w:num w:numId="16">
    <w:abstractNumId w:val="9"/>
  </w:num>
  <w:num w:numId="17">
    <w:abstractNumId w:val="6"/>
  </w:num>
  <w:num w:numId="18">
    <w:abstractNumId w:val="5"/>
  </w:num>
  <w:num w:numId="19">
    <w:abstractNumId w:val="18"/>
  </w:num>
  <w:num w:numId="20">
    <w:abstractNumId w:val="1"/>
  </w:num>
  <w:num w:numId="21">
    <w:abstractNumId w:val="22"/>
  </w:num>
  <w:num w:numId="22">
    <w:abstractNumId w:val="27"/>
  </w:num>
  <w:num w:numId="23">
    <w:abstractNumId w:val="17"/>
  </w:num>
  <w:num w:numId="24">
    <w:abstractNumId w:val="16"/>
  </w:num>
  <w:num w:numId="25">
    <w:abstractNumId w:val="8"/>
  </w:num>
  <w:num w:numId="26">
    <w:abstractNumId w:val="29"/>
  </w:num>
  <w:num w:numId="27">
    <w:abstractNumId w:val="24"/>
  </w:num>
  <w:num w:numId="28">
    <w:abstractNumId w:val="31"/>
  </w:num>
  <w:num w:numId="29">
    <w:abstractNumId w:val="11"/>
  </w:num>
  <w:num w:numId="30">
    <w:abstractNumId w:val="34"/>
  </w:num>
  <w:num w:numId="31">
    <w:abstractNumId w:val="19"/>
  </w:num>
  <w:num w:numId="32">
    <w:abstractNumId w:val="2"/>
  </w:num>
  <w:num w:numId="33">
    <w:abstractNumId w:val="10"/>
  </w:num>
  <w:num w:numId="34">
    <w:abstractNumId w:val="2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attachedTemplate r:id="rId1"/>
  <w:defaultTabStop w:val="709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0BA"/>
    <w:rsid w:val="00023CAD"/>
    <w:rsid w:val="000423F8"/>
    <w:rsid w:val="00061C5E"/>
    <w:rsid w:val="0006568B"/>
    <w:rsid w:val="00075224"/>
    <w:rsid w:val="000E0606"/>
    <w:rsid w:val="000F08FB"/>
    <w:rsid w:val="0010429A"/>
    <w:rsid w:val="001068E6"/>
    <w:rsid w:val="001075C9"/>
    <w:rsid w:val="00140119"/>
    <w:rsid w:val="001508FD"/>
    <w:rsid w:val="00151E6A"/>
    <w:rsid w:val="001629A8"/>
    <w:rsid w:val="00167213"/>
    <w:rsid w:val="001676E0"/>
    <w:rsid w:val="00177174"/>
    <w:rsid w:val="001846F3"/>
    <w:rsid w:val="001951E2"/>
    <w:rsid w:val="0019785B"/>
    <w:rsid w:val="001A7220"/>
    <w:rsid w:val="001D1869"/>
    <w:rsid w:val="001D3A05"/>
    <w:rsid w:val="002004E9"/>
    <w:rsid w:val="00202248"/>
    <w:rsid w:val="00276804"/>
    <w:rsid w:val="002B1E08"/>
    <w:rsid w:val="002B54B3"/>
    <w:rsid w:val="002C6F45"/>
    <w:rsid w:val="002F490B"/>
    <w:rsid w:val="00312984"/>
    <w:rsid w:val="00324564"/>
    <w:rsid w:val="003271B3"/>
    <w:rsid w:val="003320C0"/>
    <w:rsid w:val="0034669C"/>
    <w:rsid w:val="00361E02"/>
    <w:rsid w:val="00362BBD"/>
    <w:rsid w:val="00386331"/>
    <w:rsid w:val="003A02CD"/>
    <w:rsid w:val="003A703F"/>
    <w:rsid w:val="003D6C93"/>
    <w:rsid w:val="004111C3"/>
    <w:rsid w:val="00415AFF"/>
    <w:rsid w:val="00426F07"/>
    <w:rsid w:val="00443D3E"/>
    <w:rsid w:val="004508B3"/>
    <w:rsid w:val="004753D1"/>
    <w:rsid w:val="004967EB"/>
    <w:rsid w:val="004B47C6"/>
    <w:rsid w:val="004B482A"/>
    <w:rsid w:val="004F5A8C"/>
    <w:rsid w:val="005247FA"/>
    <w:rsid w:val="005327C3"/>
    <w:rsid w:val="00533B7A"/>
    <w:rsid w:val="00556F70"/>
    <w:rsid w:val="005678FC"/>
    <w:rsid w:val="00580A44"/>
    <w:rsid w:val="00582EEF"/>
    <w:rsid w:val="00595018"/>
    <w:rsid w:val="005A7655"/>
    <w:rsid w:val="005B2287"/>
    <w:rsid w:val="005C71AE"/>
    <w:rsid w:val="005F24D6"/>
    <w:rsid w:val="005F4E3A"/>
    <w:rsid w:val="00640187"/>
    <w:rsid w:val="00653589"/>
    <w:rsid w:val="006750FB"/>
    <w:rsid w:val="006A5F50"/>
    <w:rsid w:val="006C419D"/>
    <w:rsid w:val="006E0B51"/>
    <w:rsid w:val="00714D69"/>
    <w:rsid w:val="007164F3"/>
    <w:rsid w:val="007246CD"/>
    <w:rsid w:val="00727106"/>
    <w:rsid w:val="00736DF1"/>
    <w:rsid w:val="00737CCF"/>
    <w:rsid w:val="00740C81"/>
    <w:rsid w:val="00743AA1"/>
    <w:rsid w:val="00744CFC"/>
    <w:rsid w:val="00750577"/>
    <w:rsid w:val="00756099"/>
    <w:rsid w:val="00771D08"/>
    <w:rsid w:val="007740B7"/>
    <w:rsid w:val="0079148F"/>
    <w:rsid w:val="007949E2"/>
    <w:rsid w:val="007951A1"/>
    <w:rsid w:val="007A03EA"/>
    <w:rsid w:val="007D130F"/>
    <w:rsid w:val="00807D45"/>
    <w:rsid w:val="008152B8"/>
    <w:rsid w:val="00827BB8"/>
    <w:rsid w:val="00836301"/>
    <w:rsid w:val="00864BA9"/>
    <w:rsid w:val="00866813"/>
    <w:rsid w:val="00877417"/>
    <w:rsid w:val="00896F99"/>
    <w:rsid w:val="008A698F"/>
    <w:rsid w:val="008A6FD4"/>
    <w:rsid w:val="008B7F7A"/>
    <w:rsid w:val="008C6DAD"/>
    <w:rsid w:val="008D6714"/>
    <w:rsid w:val="00910985"/>
    <w:rsid w:val="009121C2"/>
    <w:rsid w:val="0091384A"/>
    <w:rsid w:val="00914E54"/>
    <w:rsid w:val="00915907"/>
    <w:rsid w:val="0092633A"/>
    <w:rsid w:val="009310BA"/>
    <w:rsid w:val="009340C2"/>
    <w:rsid w:val="0094634B"/>
    <w:rsid w:val="00947639"/>
    <w:rsid w:val="009555B9"/>
    <w:rsid w:val="00995D74"/>
    <w:rsid w:val="00997BFE"/>
    <w:rsid w:val="009A4B4D"/>
    <w:rsid w:val="009B1B64"/>
    <w:rsid w:val="009C3D78"/>
    <w:rsid w:val="009C7052"/>
    <w:rsid w:val="009E36FB"/>
    <w:rsid w:val="00A022DB"/>
    <w:rsid w:val="00A023DE"/>
    <w:rsid w:val="00A0246E"/>
    <w:rsid w:val="00A06637"/>
    <w:rsid w:val="00A22E52"/>
    <w:rsid w:val="00A350D0"/>
    <w:rsid w:val="00A36EC0"/>
    <w:rsid w:val="00A37D99"/>
    <w:rsid w:val="00A5665E"/>
    <w:rsid w:val="00A66012"/>
    <w:rsid w:val="00AA278A"/>
    <w:rsid w:val="00AB6DB2"/>
    <w:rsid w:val="00AB7DCB"/>
    <w:rsid w:val="00AC5DF2"/>
    <w:rsid w:val="00AE3685"/>
    <w:rsid w:val="00AF4DFC"/>
    <w:rsid w:val="00B0139D"/>
    <w:rsid w:val="00B062C5"/>
    <w:rsid w:val="00B121F5"/>
    <w:rsid w:val="00B14097"/>
    <w:rsid w:val="00B20D9A"/>
    <w:rsid w:val="00B27906"/>
    <w:rsid w:val="00B316E6"/>
    <w:rsid w:val="00B47E88"/>
    <w:rsid w:val="00B8779F"/>
    <w:rsid w:val="00BA7897"/>
    <w:rsid w:val="00BB1FDC"/>
    <w:rsid w:val="00BC3B0D"/>
    <w:rsid w:val="00BC73C3"/>
    <w:rsid w:val="00BD3C97"/>
    <w:rsid w:val="00C04866"/>
    <w:rsid w:val="00C04ABE"/>
    <w:rsid w:val="00C105C6"/>
    <w:rsid w:val="00C115F5"/>
    <w:rsid w:val="00C15C4E"/>
    <w:rsid w:val="00C30BB8"/>
    <w:rsid w:val="00C341A5"/>
    <w:rsid w:val="00C36350"/>
    <w:rsid w:val="00C45D3D"/>
    <w:rsid w:val="00C535D7"/>
    <w:rsid w:val="00C73DAC"/>
    <w:rsid w:val="00C74AE2"/>
    <w:rsid w:val="00C7623D"/>
    <w:rsid w:val="00C836CC"/>
    <w:rsid w:val="00CA0113"/>
    <w:rsid w:val="00CA790B"/>
    <w:rsid w:val="00CB4FFC"/>
    <w:rsid w:val="00CE00E4"/>
    <w:rsid w:val="00CE4B90"/>
    <w:rsid w:val="00CF0DAF"/>
    <w:rsid w:val="00D00EE1"/>
    <w:rsid w:val="00D1645A"/>
    <w:rsid w:val="00D30FE1"/>
    <w:rsid w:val="00D53344"/>
    <w:rsid w:val="00D941B0"/>
    <w:rsid w:val="00DA7FC8"/>
    <w:rsid w:val="00DB501E"/>
    <w:rsid w:val="00DC56C6"/>
    <w:rsid w:val="00DC7D60"/>
    <w:rsid w:val="00DF1DC7"/>
    <w:rsid w:val="00E00527"/>
    <w:rsid w:val="00E00670"/>
    <w:rsid w:val="00E01B90"/>
    <w:rsid w:val="00E10FFD"/>
    <w:rsid w:val="00E23763"/>
    <w:rsid w:val="00E25A01"/>
    <w:rsid w:val="00E355A1"/>
    <w:rsid w:val="00E635A9"/>
    <w:rsid w:val="00E846D3"/>
    <w:rsid w:val="00E969CB"/>
    <w:rsid w:val="00EA4799"/>
    <w:rsid w:val="00EB0204"/>
    <w:rsid w:val="00EB6D3D"/>
    <w:rsid w:val="00EC3459"/>
    <w:rsid w:val="00ED2751"/>
    <w:rsid w:val="00ED628E"/>
    <w:rsid w:val="00EE05F2"/>
    <w:rsid w:val="00EE42D9"/>
    <w:rsid w:val="00F0290D"/>
    <w:rsid w:val="00F046B8"/>
    <w:rsid w:val="00F506DA"/>
    <w:rsid w:val="00F67658"/>
    <w:rsid w:val="00F73732"/>
    <w:rsid w:val="00F86D70"/>
    <w:rsid w:val="00F96086"/>
    <w:rsid w:val="00F9654F"/>
    <w:rsid w:val="00FA366A"/>
    <w:rsid w:val="00FB7909"/>
    <w:rsid w:val="00FB7B18"/>
    <w:rsid w:val="00FC1297"/>
    <w:rsid w:val="00FC4253"/>
    <w:rsid w:val="00FF0120"/>
    <w:rsid w:val="00F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3E61B"/>
  <w15:docId w15:val="{37A448CD-4A31-48E8-A2CA-EE793758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69C"/>
    <w:pPr>
      <w:spacing w:after="0" w:line="240" w:lineRule="auto"/>
    </w:pPr>
    <w:rPr>
      <w:rFonts w:ascii="Tahoma" w:eastAsia="Times New Roman" w:hAnsi="Tahoma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310B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10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9310BA"/>
  </w:style>
  <w:style w:type="paragraph" w:styleId="Pieddepage">
    <w:name w:val="footer"/>
    <w:basedOn w:val="Normal"/>
    <w:link w:val="PieddepageCar"/>
    <w:uiPriority w:val="99"/>
    <w:unhideWhenUsed/>
    <w:rsid w:val="009310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310BA"/>
  </w:style>
  <w:style w:type="character" w:customStyle="1" w:styleId="Titre1Car">
    <w:name w:val="Titre 1 Car"/>
    <w:basedOn w:val="Policepardfaut"/>
    <w:link w:val="Titre1"/>
    <w:uiPriority w:val="9"/>
    <w:rsid w:val="00931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10BA"/>
    <w:rPr>
      <w:rFonts w:eastAsiaTheme="minorHAnsi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10B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3A0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20D9A"/>
    <w:pPr>
      <w:ind w:left="720"/>
      <w:contextualSpacing/>
    </w:pPr>
  </w:style>
  <w:style w:type="paragraph" w:customStyle="1" w:styleId="Gdmath">
    <w:name w:val="Gdmath"/>
    <w:basedOn w:val="Normal"/>
    <w:link w:val="GdmathCar"/>
    <w:rsid w:val="00023CAD"/>
    <w:rPr>
      <w:rFonts w:ascii="Times New Roman" w:hAnsi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023CAD"/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_Etienne\AppData\Roaming\Microsoft\Templates\Scienc6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2471DA5D7340DCB68E52EE7DA59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309F0D-07BD-4518-ACD1-0F69033585C8}"/>
      </w:docPartPr>
      <w:docPartBody>
        <w:p w:rsidR="00EE4E46" w:rsidRDefault="000E4AA5" w:rsidP="000E4AA5">
          <w:pPr>
            <w:pStyle w:val="442471DA5D7340DCB68E52EE7DA591B7"/>
          </w:pPr>
          <w:r>
            <w:rPr>
              <w:b/>
              <w:bCs/>
              <w:color w:val="44546A" w:themeColor="text2"/>
              <w:sz w:val="28"/>
              <w:szCs w:val="28"/>
            </w:rPr>
            <w:t>[Tapez le titre du document]</w:t>
          </w:r>
        </w:p>
      </w:docPartBody>
    </w:docPart>
    <w:docPart>
      <w:docPartPr>
        <w:name w:val="DD27D4CC8A7846BBADEC7CECF16674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C2587-7813-4A6A-92AC-020C0A094E1C}"/>
      </w:docPartPr>
      <w:docPartBody>
        <w:p w:rsidR="00EE4E46" w:rsidRDefault="000E4AA5" w:rsidP="000E4AA5">
          <w:pPr>
            <w:pStyle w:val="DD27D4CC8A7846BBADEC7CECF16674B6"/>
          </w:pPr>
          <w:r>
            <w:rPr>
              <w:color w:val="4472C4" w:themeColor="accent1"/>
            </w:rPr>
            <w:t>[Tapez le sous-titre du document]</w:t>
          </w:r>
        </w:p>
      </w:docPartBody>
    </w:docPart>
    <w:docPart>
      <w:docPartPr>
        <w:name w:val="6FB73464DA144BE28D2D32C66BBA1A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A6F4A9-214A-4C65-91E7-51AB8244DF5E}"/>
      </w:docPartPr>
      <w:docPartBody>
        <w:p w:rsidR="00EE4E46" w:rsidRDefault="000E4AA5" w:rsidP="000E4AA5">
          <w:pPr>
            <w:pStyle w:val="6FB73464DA144BE28D2D32C66BBA1A5F"/>
          </w:pPr>
          <w:r>
            <w:rPr>
              <w:color w:val="808080" w:themeColor="text1" w:themeTint="7F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AA5"/>
    <w:rsid w:val="00051817"/>
    <w:rsid w:val="000843C4"/>
    <w:rsid w:val="000E4AA5"/>
    <w:rsid w:val="00136CF6"/>
    <w:rsid w:val="0016066A"/>
    <w:rsid w:val="0016603F"/>
    <w:rsid w:val="00275357"/>
    <w:rsid w:val="002B5C42"/>
    <w:rsid w:val="00356947"/>
    <w:rsid w:val="00372E95"/>
    <w:rsid w:val="0038507C"/>
    <w:rsid w:val="003C5D80"/>
    <w:rsid w:val="0046220D"/>
    <w:rsid w:val="004F212B"/>
    <w:rsid w:val="00651190"/>
    <w:rsid w:val="006C63EF"/>
    <w:rsid w:val="007507C7"/>
    <w:rsid w:val="0077193A"/>
    <w:rsid w:val="00914F09"/>
    <w:rsid w:val="00916C52"/>
    <w:rsid w:val="00937D15"/>
    <w:rsid w:val="009D7837"/>
    <w:rsid w:val="00A35171"/>
    <w:rsid w:val="00A638B4"/>
    <w:rsid w:val="00A66B76"/>
    <w:rsid w:val="00A95951"/>
    <w:rsid w:val="00C55F15"/>
    <w:rsid w:val="00C86844"/>
    <w:rsid w:val="00CA1311"/>
    <w:rsid w:val="00CA7CD1"/>
    <w:rsid w:val="00E202E1"/>
    <w:rsid w:val="00E85AB7"/>
    <w:rsid w:val="00EE4E46"/>
    <w:rsid w:val="00F01698"/>
    <w:rsid w:val="00F54AAB"/>
    <w:rsid w:val="00F7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2471DA5D7340DCB68E52EE7DA591B7">
    <w:name w:val="442471DA5D7340DCB68E52EE7DA591B7"/>
    <w:rsid w:val="000E4AA5"/>
  </w:style>
  <w:style w:type="paragraph" w:customStyle="1" w:styleId="DD27D4CC8A7846BBADEC7CECF16674B6">
    <w:name w:val="DD27D4CC8A7846BBADEC7CECF16674B6"/>
    <w:rsid w:val="000E4AA5"/>
  </w:style>
  <w:style w:type="paragraph" w:customStyle="1" w:styleId="6FB73464DA144BE28D2D32C66BBA1A5F">
    <w:name w:val="6FB73464DA144BE28D2D32C66BBA1A5F"/>
    <w:rsid w:val="000E4A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8025D-892F-4100-9BA6-F317EB3A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Scienc66.dotm</Template>
  <TotalTime>0</TotalTime>
  <Pages>1</Pages>
  <Words>194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N.S.I.</vt:lpstr>
    </vt:vector>
  </TitlesOfParts>
  <Company>Jeux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N.S.I.</dc:title>
  <dc:subject>Mini-Projet 5</dc:subject>
  <dc:creator>Bases de données : SQL et PHP – Fiche 3</dc:creator>
  <cp:lastModifiedBy>Valentin Eberhardt</cp:lastModifiedBy>
  <cp:revision>2</cp:revision>
  <cp:lastPrinted>2013-08-29T06:47:00Z</cp:lastPrinted>
  <dcterms:created xsi:type="dcterms:W3CDTF">2021-12-18T13:49:00Z</dcterms:created>
  <dcterms:modified xsi:type="dcterms:W3CDTF">2021-12-18T13:49:00Z</dcterms:modified>
</cp:coreProperties>
</file>