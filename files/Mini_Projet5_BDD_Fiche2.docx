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6C38" w14:textId="40F563E1" w:rsidR="00E10FFD" w:rsidRPr="00E10FFD" w:rsidRDefault="00FC1297" w:rsidP="00827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2977" w:right="1701"/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Mini-Projet</w:t>
      </w:r>
      <w:r w:rsidR="005327C3">
        <w:rPr>
          <w:rFonts w:ascii="Times New Roman" w:hAnsi="Times New Roman"/>
          <w:b/>
          <w:smallCaps/>
          <w:sz w:val="28"/>
          <w:szCs w:val="28"/>
        </w:rPr>
        <w:t xml:space="preserve"> </w:t>
      </w:r>
      <w:r w:rsidR="00324564">
        <w:rPr>
          <w:rFonts w:ascii="Times New Roman" w:hAnsi="Times New Roman"/>
          <w:b/>
          <w:smallCaps/>
          <w:sz w:val="28"/>
          <w:szCs w:val="28"/>
        </w:rPr>
        <w:t>5</w:t>
      </w:r>
      <w:r w:rsidR="00C74AE2">
        <w:rPr>
          <w:rFonts w:ascii="Times New Roman" w:hAnsi="Times New Roman"/>
          <w:b/>
          <w:smallCaps/>
          <w:sz w:val="28"/>
          <w:szCs w:val="28"/>
        </w:rPr>
        <w:t xml:space="preserve"> : </w:t>
      </w:r>
      <w:r w:rsidR="00324564">
        <w:rPr>
          <w:rFonts w:ascii="Times New Roman" w:hAnsi="Times New Roman"/>
          <w:b/>
          <w:smallCaps/>
          <w:sz w:val="28"/>
          <w:szCs w:val="28"/>
        </w:rPr>
        <w:t>Bases de Données</w:t>
      </w:r>
      <w:r w:rsidR="00595018">
        <w:rPr>
          <w:rFonts w:ascii="Times New Roman" w:hAnsi="Times New Roman"/>
          <w:b/>
          <w:smallCaps/>
          <w:sz w:val="28"/>
          <w:szCs w:val="28"/>
        </w:rPr>
        <w:t xml:space="preserve"> – Fiche </w:t>
      </w:r>
      <w:r w:rsidR="00D53344">
        <w:rPr>
          <w:rFonts w:ascii="Times New Roman" w:hAnsi="Times New Roman"/>
          <w:b/>
          <w:smallCaps/>
          <w:sz w:val="28"/>
          <w:szCs w:val="28"/>
        </w:rPr>
        <w:t>2</w:t>
      </w:r>
    </w:p>
    <w:p w14:paraId="65179AC6" w14:textId="77777777" w:rsidR="006A5F50" w:rsidRDefault="006A5F50" w:rsidP="009C7052">
      <w:pPr>
        <w:rPr>
          <w:rFonts w:ascii="Times New Roman" w:hAnsi="Times New Roman"/>
          <w:sz w:val="24"/>
        </w:rPr>
      </w:pPr>
    </w:p>
    <w:p w14:paraId="4475F1D3" w14:textId="77777777" w:rsidR="0006568B" w:rsidRPr="001629A8" w:rsidRDefault="0006568B" w:rsidP="0006568B">
      <w:pPr>
        <w:ind w:firstLine="709"/>
        <w:rPr>
          <w:rFonts w:ascii="Times New Roman" w:hAnsi="Times New Roman"/>
          <w:sz w:val="24"/>
        </w:rPr>
      </w:pPr>
    </w:p>
    <w:p w14:paraId="33998A2D" w14:textId="5429F88D" w:rsidR="000423F8" w:rsidRDefault="00386331" w:rsidP="00A36EC0">
      <w:pPr>
        <w:jc w:val="both"/>
        <w:rPr>
          <w:rFonts w:ascii="Times New Roman" w:hAnsi="Times New Roman"/>
          <w:b/>
          <w:sz w:val="28"/>
          <w:szCs w:val="28"/>
        </w:rPr>
      </w:pPr>
      <w:r w:rsidRPr="001629A8">
        <w:rPr>
          <w:rFonts w:ascii="Times New Roman" w:hAnsi="Times New Roman"/>
          <w:b/>
          <w:sz w:val="28"/>
          <w:szCs w:val="28"/>
        </w:rPr>
        <w:t>Description</w:t>
      </w:r>
      <w:r>
        <w:rPr>
          <w:rFonts w:ascii="Times New Roman" w:hAnsi="Times New Roman"/>
          <w:b/>
          <w:sz w:val="28"/>
          <w:szCs w:val="28"/>
        </w:rPr>
        <w:t> :</w:t>
      </w:r>
      <w:r w:rsidR="009121C2">
        <w:rPr>
          <w:rFonts w:ascii="Times New Roman" w:hAnsi="Times New Roman"/>
          <w:b/>
          <w:sz w:val="28"/>
          <w:szCs w:val="28"/>
        </w:rPr>
        <w:t xml:space="preserve"> </w:t>
      </w:r>
    </w:p>
    <w:p w14:paraId="4BCE1AE9" w14:textId="79030EAD" w:rsidR="000423F8" w:rsidRDefault="008A698F" w:rsidP="0006568B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Dans cette </w:t>
      </w:r>
      <w:r w:rsidR="006C419D">
        <w:rPr>
          <w:rFonts w:ascii="Times New Roman" w:hAnsi="Times New Roman"/>
          <w:sz w:val="24"/>
        </w:rPr>
        <w:t>deuxième</w:t>
      </w:r>
      <w:r>
        <w:rPr>
          <w:rFonts w:ascii="Times New Roman" w:hAnsi="Times New Roman"/>
          <w:sz w:val="24"/>
        </w:rPr>
        <w:t xml:space="preserve"> fiche, les requêtes à effectuer ne portent </w:t>
      </w:r>
      <w:r w:rsidR="006C419D">
        <w:rPr>
          <w:rFonts w:ascii="Times New Roman" w:hAnsi="Times New Roman"/>
          <w:sz w:val="24"/>
        </w:rPr>
        <w:t xml:space="preserve">toujours </w:t>
      </w:r>
      <w:r>
        <w:rPr>
          <w:rFonts w:ascii="Times New Roman" w:hAnsi="Times New Roman"/>
          <w:sz w:val="24"/>
        </w:rPr>
        <w:t xml:space="preserve">que sur une seule base. </w:t>
      </w:r>
      <w:r w:rsidR="001A7220">
        <w:rPr>
          <w:rFonts w:ascii="Times New Roman" w:hAnsi="Times New Roman"/>
          <w:sz w:val="24"/>
        </w:rPr>
        <w:t xml:space="preserve">Il s’agit d’effectuer des « opérations » sur les bases. </w:t>
      </w:r>
      <w:r>
        <w:rPr>
          <w:rFonts w:ascii="Times New Roman" w:hAnsi="Times New Roman"/>
          <w:sz w:val="24"/>
        </w:rPr>
        <w:t xml:space="preserve">La page demandée sera alors téléversée dans votre site </w:t>
      </w:r>
      <w:proofErr w:type="spellStart"/>
      <w:r>
        <w:rPr>
          <w:rFonts w:ascii="Times New Roman" w:hAnsi="Times New Roman"/>
          <w:sz w:val="24"/>
        </w:rPr>
        <w:t>Alwaysdata</w:t>
      </w:r>
      <w:proofErr w:type="spellEnd"/>
      <w:r>
        <w:rPr>
          <w:rFonts w:ascii="Times New Roman" w:hAnsi="Times New Roman"/>
          <w:sz w:val="24"/>
        </w:rPr>
        <w:t xml:space="preserve"> et le lien hypertexte de l’index devra pointer vers cette page spécifique.</w:t>
      </w:r>
    </w:p>
    <w:p w14:paraId="43C3F3FB" w14:textId="4F73C73D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374785C7" w14:textId="77777777" w:rsidR="0006568B" w:rsidRPr="001A0233" w:rsidRDefault="0006568B" w:rsidP="0006568B">
      <w:pPr>
        <w:jc w:val="both"/>
        <w:rPr>
          <w:rFonts w:ascii="Times New Roman" w:hAnsi="Times New Roman"/>
          <w:b/>
          <w:sz w:val="28"/>
        </w:rPr>
      </w:pPr>
      <w:r w:rsidRPr="001A0233">
        <w:rPr>
          <w:rFonts w:ascii="Times New Roman" w:hAnsi="Times New Roman"/>
          <w:b/>
          <w:sz w:val="28"/>
        </w:rPr>
        <w:t>Données fournies avec ce projet :</w:t>
      </w:r>
    </w:p>
    <w:p w14:paraId="4DE3FB09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27AF4DF2" w14:textId="7C21004B" w:rsidR="0006568B" w:rsidRPr="00877417" w:rsidRDefault="008A698F" w:rsidP="00877417">
      <w:pPr>
        <w:pStyle w:val="Paragraphedeliste"/>
        <w:numPr>
          <w:ilvl w:val="0"/>
          <w:numId w:val="35"/>
        </w:num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t>Tout a déjà été fourni avec la feuille de mise en route.</w:t>
      </w:r>
    </w:p>
    <w:p w14:paraId="1416EC6D" w14:textId="4E78CE4A" w:rsidR="0006568B" w:rsidRDefault="0006568B" w:rsidP="0006568B">
      <w:pPr>
        <w:jc w:val="both"/>
        <w:rPr>
          <w:rFonts w:ascii="Times New Roman" w:hAnsi="Times New Roman"/>
          <w:bCs/>
          <w:sz w:val="24"/>
        </w:rPr>
      </w:pPr>
    </w:p>
    <w:p w14:paraId="0B8ECBAC" w14:textId="00283059" w:rsidR="0006568B" w:rsidRDefault="0006568B" w:rsidP="0006568B">
      <w:pPr>
        <w:jc w:val="both"/>
        <w:rPr>
          <w:rFonts w:ascii="Times New Roman" w:hAnsi="Times New Roman"/>
          <w:bCs/>
          <w:sz w:val="24"/>
        </w:rPr>
      </w:pPr>
    </w:p>
    <w:p w14:paraId="1B06B755" w14:textId="77777777" w:rsidR="0006568B" w:rsidRPr="001629A8" w:rsidRDefault="0006568B" w:rsidP="0006568B">
      <w:pPr>
        <w:jc w:val="both"/>
        <w:rPr>
          <w:rFonts w:ascii="Times New Roman" w:hAnsi="Times New Roman"/>
          <w:b/>
          <w:sz w:val="28"/>
          <w:szCs w:val="28"/>
        </w:rPr>
      </w:pPr>
      <w:r w:rsidRPr="001629A8">
        <w:rPr>
          <w:rFonts w:ascii="Times New Roman" w:hAnsi="Times New Roman"/>
          <w:b/>
          <w:sz w:val="28"/>
          <w:szCs w:val="28"/>
        </w:rPr>
        <w:t>Production et présentation</w:t>
      </w:r>
      <w:r>
        <w:rPr>
          <w:rFonts w:ascii="Times New Roman" w:hAnsi="Times New Roman"/>
          <w:b/>
          <w:sz w:val="28"/>
          <w:szCs w:val="28"/>
        </w:rPr>
        <w:t> :</w:t>
      </w:r>
    </w:p>
    <w:p w14:paraId="6BB3EC7A" w14:textId="77777777" w:rsidR="0006568B" w:rsidRDefault="0006568B" w:rsidP="00E22C20">
      <w:pPr>
        <w:ind w:firstLine="709"/>
        <w:jc w:val="both"/>
        <w:rPr>
          <w:rFonts w:ascii="Times New Roman" w:hAnsi="Times New Roman"/>
          <w:sz w:val="24"/>
        </w:rPr>
      </w:pPr>
      <w:r w:rsidRPr="001629A8">
        <w:rPr>
          <w:rFonts w:ascii="Times New Roman" w:hAnsi="Times New Roman"/>
          <w:sz w:val="24"/>
        </w:rPr>
        <w:t xml:space="preserve">Ce mini-projet </w:t>
      </w:r>
      <w:r>
        <w:rPr>
          <w:rFonts w:ascii="Times New Roman" w:hAnsi="Times New Roman"/>
          <w:sz w:val="24"/>
        </w:rPr>
        <w:t>peut être</w:t>
      </w:r>
      <w:r w:rsidRPr="001629A8">
        <w:rPr>
          <w:rFonts w:ascii="Times New Roman" w:hAnsi="Times New Roman"/>
          <w:sz w:val="24"/>
        </w:rPr>
        <w:t xml:space="preserve"> traité </w:t>
      </w:r>
      <w:r>
        <w:rPr>
          <w:rFonts w:ascii="Times New Roman" w:hAnsi="Times New Roman"/>
          <w:sz w:val="24"/>
        </w:rPr>
        <w:t xml:space="preserve">seul(e) ou </w:t>
      </w:r>
      <w:r w:rsidRPr="001629A8">
        <w:rPr>
          <w:rFonts w:ascii="Times New Roman" w:hAnsi="Times New Roman"/>
          <w:sz w:val="24"/>
        </w:rPr>
        <w:t xml:space="preserve">par un groupe de </w:t>
      </w:r>
      <w:r>
        <w:rPr>
          <w:rFonts w:ascii="Times New Roman" w:hAnsi="Times New Roman"/>
          <w:sz w:val="24"/>
        </w:rPr>
        <w:t xml:space="preserve">deux </w:t>
      </w:r>
      <w:r w:rsidRPr="001629A8">
        <w:rPr>
          <w:rFonts w:ascii="Times New Roman" w:hAnsi="Times New Roman"/>
          <w:sz w:val="24"/>
        </w:rPr>
        <w:t>personnes.</w:t>
      </w:r>
    </w:p>
    <w:p w14:paraId="7083F1CA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10DFBAC3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  <w:r w:rsidRPr="001629A8">
        <w:rPr>
          <w:rFonts w:ascii="Times New Roman" w:hAnsi="Times New Roman"/>
          <w:sz w:val="24"/>
        </w:rPr>
        <w:t>Votre travail consiste à :</w:t>
      </w:r>
    </w:p>
    <w:p w14:paraId="7451E8C4" w14:textId="77777777" w:rsidR="00C7623D" w:rsidRDefault="00C7623D" w:rsidP="00A36EC0">
      <w:pPr>
        <w:jc w:val="both"/>
        <w:rPr>
          <w:rFonts w:ascii="Times New Roman" w:hAnsi="Times New Roman"/>
          <w:sz w:val="24"/>
        </w:rPr>
      </w:pPr>
    </w:p>
    <w:p w14:paraId="7E4A84AD" w14:textId="6A29EC02" w:rsidR="008A698F" w:rsidRDefault="00877417" w:rsidP="008A698F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Créer un page</w:t>
      </w:r>
      <w:r w:rsidR="008A698F">
        <w:rPr>
          <w:rFonts w:ascii="Times New Roman" w:hAnsi="Times New Roman"/>
          <w:sz w:val="24"/>
        </w:rPr>
        <w:t xml:space="preserve">, nommée </w:t>
      </w:r>
      <w:r w:rsidR="008A698F" w:rsidRPr="008A698F">
        <w:rPr>
          <w:rFonts w:ascii="Times New Roman" w:hAnsi="Times New Roman"/>
          <w:b/>
          <w:bCs/>
          <w:color w:val="FF0000"/>
          <w:sz w:val="24"/>
        </w:rPr>
        <w:t>Page</w:t>
      </w:r>
      <w:r w:rsidR="006C419D">
        <w:rPr>
          <w:rFonts w:ascii="Times New Roman" w:hAnsi="Times New Roman"/>
          <w:b/>
          <w:bCs/>
          <w:color w:val="FF0000"/>
          <w:sz w:val="24"/>
        </w:rPr>
        <w:t>2</w:t>
      </w:r>
      <w:r w:rsidR="008A698F" w:rsidRPr="008A698F">
        <w:rPr>
          <w:rFonts w:ascii="Times New Roman" w:hAnsi="Times New Roman"/>
          <w:b/>
          <w:bCs/>
          <w:color w:val="FF0000"/>
          <w:sz w:val="24"/>
        </w:rPr>
        <w:t>.php</w:t>
      </w:r>
      <w:r w:rsidR="008A698F">
        <w:rPr>
          <w:rFonts w:ascii="Times New Roman" w:hAnsi="Times New Roman"/>
          <w:sz w:val="24"/>
        </w:rPr>
        <w:t xml:space="preserve"> donnant les résultats aux requêtes suivantes :</w:t>
      </w:r>
    </w:p>
    <w:p w14:paraId="11215D11" w14:textId="5F1CA000" w:rsidR="008A698F" w:rsidRDefault="008A698F" w:rsidP="008A698F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Donner </w:t>
      </w:r>
      <w:r w:rsidR="00B323F8">
        <w:rPr>
          <w:rFonts w:ascii="Times New Roman" w:hAnsi="Times New Roman"/>
          <w:sz w:val="24"/>
        </w:rPr>
        <w:t xml:space="preserve">le nombre </w:t>
      </w:r>
      <w:r w:rsidR="00B323F8" w:rsidRPr="00B323F8">
        <w:rPr>
          <w:rFonts w:ascii="Times New Roman" w:hAnsi="Times New Roman"/>
          <w:sz w:val="24"/>
        </w:rPr>
        <w:t>de réalisateurs différents de la base</w:t>
      </w:r>
      <w:r>
        <w:rPr>
          <w:rFonts w:ascii="Times New Roman" w:hAnsi="Times New Roman"/>
          <w:sz w:val="24"/>
        </w:rPr>
        <w:t>.</w:t>
      </w:r>
    </w:p>
    <w:p w14:paraId="67680525" w14:textId="4F999E57" w:rsidR="008A698F" w:rsidRDefault="008A698F" w:rsidP="008A698F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Donner </w:t>
      </w:r>
      <w:r w:rsidR="0074138E">
        <w:rPr>
          <w:rFonts w:ascii="Times New Roman" w:hAnsi="Times New Roman"/>
          <w:sz w:val="24"/>
        </w:rPr>
        <w:t>les titres des films tournés en japonais (</w:t>
      </w:r>
      <w:proofErr w:type="spellStart"/>
      <w:r w:rsidR="0074138E">
        <w:rPr>
          <w:rFonts w:ascii="Times New Roman" w:hAnsi="Times New Roman"/>
          <w:sz w:val="24"/>
        </w:rPr>
        <w:t>ja</w:t>
      </w:r>
      <w:proofErr w:type="spellEnd"/>
      <w:r w:rsidR="0074138E">
        <w:rPr>
          <w:rFonts w:ascii="Times New Roman" w:hAnsi="Times New Roman"/>
          <w:sz w:val="24"/>
        </w:rPr>
        <w:t>) dans l’ordre croissant de leur durée (si elle est renseignée)</w:t>
      </w:r>
      <w:r w:rsidR="00B8779F">
        <w:rPr>
          <w:rFonts w:ascii="Times New Roman" w:hAnsi="Times New Roman"/>
          <w:sz w:val="24"/>
        </w:rPr>
        <w:t>.</w:t>
      </w:r>
    </w:p>
    <w:p w14:paraId="2E8AF58B" w14:textId="1D90B8A3" w:rsidR="00B8779F" w:rsidRDefault="00B8779F" w:rsidP="008A698F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Donner </w:t>
      </w:r>
      <w:r w:rsidR="0074138E">
        <w:rPr>
          <w:rFonts w:ascii="Times New Roman" w:hAnsi="Times New Roman"/>
          <w:sz w:val="24"/>
        </w:rPr>
        <w:t xml:space="preserve">les </w:t>
      </w:r>
      <w:r w:rsidR="001F1093">
        <w:rPr>
          <w:rFonts w:ascii="Times New Roman" w:hAnsi="Times New Roman"/>
          <w:sz w:val="24"/>
        </w:rPr>
        <w:t>noms</w:t>
      </w:r>
      <w:r w:rsidR="0074138E">
        <w:rPr>
          <w:rFonts w:ascii="Times New Roman" w:hAnsi="Times New Roman"/>
          <w:sz w:val="24"/>
        </w:rPr>
        <w:t xml:space="preserve"> des films les plus anciens dans la base</w:t>
      </w:r>
      <w:r>
        <w:rPr>
          <w:rFonts w:ascii="Times New Roman" w:hAnsi="Times New Roman"/>
          <w:sz w:val="24"/>
        </w:rPr>
        <w:t>.</w:t>
      </w:r>
    </w:p>
    <w:p w14:paraId="5847C3BD" w14:textId="14372B73" w:rsidR="00B8779F" w:rsidRDefault="00B8779F" w:rsidP="008A698F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Donner </w:t>
      </w:r>
      <w:r w:rsidR="0074138E">
        <w:rPr>
          <w:rFonts w:ascii="Times New Roman" w:hAnsi="Times New Roman"/>
          <w:sz w:val="24"/>
        </w:rPr>
        <w:t>le revenu moyen des films de genre Thriller</w:t>
      </w:r>
      <w:r>
        <w:rPr>
          <w:rFonts w:ascii="Times New Roman" w:hAnsi="Times New Roman"/>
          <w:sz w:val="24"/>
        </w:rPr>
        <w:t>.</w:t>
      </w:r>
    </w:p>
    <w:p w14:paraId="0EFF54E1" w14:textId="69091E6D" w:rsidR="00736DF1" w:rsidRDefault="00736DF1" w:rsidP="008A698F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Donner </w:t>
      </w:r>
      <w:r w:rsidR="00571540">
        <w:rPr>
          <w:rFonts w:ascii="Times New Roman" w:hAnsi="Times New Roman"/>
          <w:sz w:val="24"/>
        </w:rPr>
        <w:t xml:space="preserve">les titres des films d’horreur dont </w:t>
      </w:r>
      <w:r w:rsidR="001F1093">
        <w:rPr>
          <w:rFonts w:ascii="Times New Roman" w:hAnsi="Times New Roman"/>
          <w:sz w:val="24"/>
        </w:rPr>
        <w:t>le revenu est supérieur</w:t>
      </w:r>
      <w:r w:rsidR="00571540">
        <w:rPr>
          <w:rFonts w:ascii="Times New Roman" w:hAnsi="Times New Roman"/>
          <w:sz w:val="24"/>
        </w:rPr>
        <w:t xml:space="preserve"> au revenu moyen des films de la base</w:t>
      </w:r>
      <w:r>
        <w:rPr>
          <w:rFonts w:ascii="Times New Roman" w:hAnsi="Times New Roman"/>
          <w:sz w:val="24"/>
        </w:rPr>
        <w:t>.</w:t>
      </w:r>
    </w:p>
    <w:p w14:paraId="173F70A2" w14:textId="77777777" w:rsidR="00E22C20" w:rsidRDefault="00E22C20" w:rsidP="00E22C20">
      <w:pPr>
        <w:jc w:val="both"/>
        <w:rPr>
          <w:rFonts w:ascii="Times New Roman" w:hAnsi="Times New Roman"/>
          <w:sz w:val="24"/>
        </w:rPr>
      </w:pPr>
    </w:p>
    <w:p w14:paraId="77D0B257" w14:textId="192521B0" w:rsidR="00E22C20" w:rsidRDefault="00E22C20" w:rsidP="00E22C20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Pour chaque requête, il faut faire </w:t>
      </w:r>
      <w:r w:rsidR="006B419E">
        <w:rPr>
          <w:rFonts w:ascii="Times New Roman" w:hAnsi="Times New Roman"/>
          <w:sz w:val="24"/>
        </w:rPr>
        <w:t xml:space="preserve">apparaitre les résultats et la ligne PHP </w:t>
      </w:r>
      <w:r>
        <w:rPr>
          <w:rFonts w:ascii="Times New Roman" w:hAnsi="Times New Roman"/>
          <w:sz w:val="24"/>
        </w:rPr>
        <w:t>saisie dans le code de la page permettant de donner la réponse.</w:t>
      </w:r>
    </w:p>
    <w:p w14:paraId="1C56BC5A" w14:textId="77777777" w:rsidR="00E22C20" w:rsidRDefault="00E22C20" w:rsidP="00E22C20">
      <w:pPr>
        <w:pStyle w:val="Paragraphedeliste"/>
        <w:ind w:left="1069"/>
        <w:jc w:val="both"/>
        <w:rPr>
          <w:rFonts w:ascii="Times New Roman" w:hAnsi="Times New Roman"/>
          <w:sz w:val="24"/>
        </w:rPr>
      </w:pPr>
    </w:p>
    <w:p w14:paraId="46848F34" w14:textId="698FE9C2" w:rsidR="00E22C20" w:rsidRPr="00B8779F" w:rsidRDefault="00E22C20" w:rsidP="00E22C20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 pourra limiter l’affichage des requêtes au </w:t>
      </w:r>
      <w:r w:rsidR="001F1093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0 premières réponses.</w:t>
      </w:r>
    </w:p>
    <w:p w14:paraId="667694CE" w14:textId="77777777" w:rsidR="00E22C20" w:rsidRDefault="00E22C20" w:rsidP="00E22C20">
      <w:pPr>
        <w:jc w:val="both"/>
        <w:rPr>
          <w:rFonts w:ascii="Times New Roman" w:hAnsi="Times New Roman"/>
          <w:sz w:val="24"/>
        </w:rPr>
      </w:pPr>
    </w:p>
    <w:p w14:paraId="2FFE54DE" w14:textId="4B0A850A" w:rsidR="00D941B0" w:rsidRDefault="00D941B0" w:rsidP="00386331">
      <w:pPr>
        <w:jc w:val="both"/>
        <w:rPr>
          <w:rFonts w:ascii="Times New Roman" w:hAnsi="Times New Roman"/>
          <w:sz w:val="24"/>
        </w:rPr>
      </w:pPr>
    </w:p>
    <w:p w14:paraId="79A099AB" w14:textId="3F649A9A" w:rsidR="00386331" w:rsidRDefault="00386331" w:rsidP="0038633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Améliorations possibles :</w:t>
      </w:r>
    </w:p>
    <w:p w14:paraId="118BD286" w14:textId="77777777" w:rsidR="00E22C20" w:rsidRDefault="00E22C20" w:rsidP="00386331">
      <w:pPr>
        <w:jc w:val="both"/>
        <w:rPr>
          <w:rFonts w:ascii="Times New Roman" w:hAnsi="Times New Roman"/>
          <w:b/>
          <w:sz w:val="28"/>
          <w:szCs w:val="28"/>
        </w:rPr>
      </w:pPr>
    </w:p>
    <w:p w14:paraId="52512076" w14:textId="07905C54" w:rsidR="00F96086" w:rsidRDefault="00877417" w:rsidP="00F96086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Ajouter un fichier style et mise en forme pour donner un aspect plus convivial et visuel au projet.</w:t>
      </w:r>
    </w:p>
    <w:p w14:paraId="14D5F5A1" w14:textId="68FE74DF" w:rsidR="00F67658" w:rsidRPr="00877417" w:rsidRDefault="00F67658" w:rsidP="00877417">
      <w:pPr>
        <w:rPr>
          <w:rFonts w:ascii="Times New Roman" w:hAnsi="Times New Roman"/>
          <w:sz w:val="24"/>
        </w:rPr>
      </w:pPr>
    </w:p>
    <w:p w14:paraId="7D1773B8" w14:textId="0728B02B" w:rsidR="00F67658" w:rsidRPr="004B482A" w:rsidRDefault="005678FC" w:rsidP="004B482A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sectPr w:rsidR="00F67658" w:rsidRPr="004B482A" w:rsidSect="00E23763">
      <w:headerReference w:type="default" r:id="rId8"/>
      <w:pgSz w:w="11906" w:h="16838"/>
      <w:pgMar w:top="1375" w:right="566" w:bottom="568" w:left="56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A104F" w14:textId="77777777" w:rsidR="00EB6509" w:rsidRDefault="00EB6509" w:rsidP="009310BA">
      <w:r>
        <w:separator/>
      </w:r>
    </w:p>
  </w:endnote>
  <w:endnote w:type="continuationSeparator" w:id="0">
    <w:p w14:paraId="1057F188" w14:textId="77777777" w:rsidR="00EB6509" w:rsidRDefault="00EB6509" w:rsidP="00931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5D03D" w14:textId="77777777" w:rsidR="00EB6509" w:rsidRDefault="00EB6509" w:rsidP="009310BA">
      <w:r>
        <w:separator/>
      </w:r>
    </w:p>
  </w:footnote>
  <w:footnote w:type="continuationSeparator" w:id="0">
    <w:p w14:paraId="6AD389ED" w14:textId="77777777" w:rsidR="00EB6509" w:rsidRDefault="00EB6509" w:rsidP="00931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76923C" w:themeColor="accent3" w:themeShade="BF"/>
        <w:sz w:val="28"/>
        <w:szCs w:val="28"/>
      </w:rPr>
      <w:alias w:val="Titre"/>
      <w:id w:val="77887899"/>
      <w:placeholder>
        <w:docPart w:val="442471DA5D7340DCB68E52EE7DA591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9F896C" w14:textId="77777777" w:rsidR="009310BA" w:rsidRDefault="00443D3E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 w:rsidRPr="00A36EC0">
          <w:rPr>
            <w:b/>
            <w:bCs/>
            <w:color w:val="76923C" w:themeColor="accent3" w:themeShade="BF"/>
            <w:sz w:val="28"/>
            <w:szCs w:val="28"/>
          </w:rPr>
          <w:t>N.S.I.</w:t>
        </w:r>
      </w:p>
    </w:sdtContent>
  </w:sdt>
  <w:sdt>
    <w:sdtPr>
      <w:rPr>
        <w:color w:val="76923C" w:themeColor="accent3" w:themeShade="BF"/>
      </w:rPr>
      <w:alias w:val="Sous-titre"/>
      <w:id w:val="77887903"/>
      <w:placeholder>
        <w:docPart w:val="DD27D4CC8A7846BBADEC7CECF16674B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7267BA11" w14:textId="63E8E118" w:rsidR="009310BA" w:rsidRPr="00A36EC0" w:rsidRDefault="009121C2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6923C" w:themeColor="accent3" w:themeShade="BF"/>
          </w:rPr>
        </w:pPr>
        <w:r w:rsidRPr="00A36EC0">
          <w:rPr>
            <w:color w:val="76923C" w:themeColor="accent3" w:themeShade="BF"/>
          </w:rPr>
          <w:t>Mini-Projet</w:t>
        </w:r>
        <w:r w:rsidR="00595018">
          <w:rPr>
            <w:color w:val="76923C" w:themeColor="accent3" w:themeShade="BF"/>
          </w:rPr>
          <w:t xml:space="preserve"> 5</w:t>
        </w:r>
      </w:p>
    </w:sdtContent>
  </w:sdt>
  <w:sdt>
    <w:sdtPr>
      <w:rPr>
        <w:color w:val="76923C" w:themeColor="accent3" w:themeShade="BF"/>
      </w:rPr>
      <w:alias w:val="Auteur"/>
      <w:id w:val="77887908"/>
      <w:placeholder>
        <w:docPart w:val="6FB73464DA144BE28D2D32C66BBA1A5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105A031C" w14:textId="2A5BDFEA" w:rsidR="009310BA" w:rsidRPr="00A36EC0" w:rsidRDefault="00324564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6923C" w:themeColor="accent3" w:themeShade="BF"/>
          </w:rPr>
        </w:pPr>
        <w:r>
          <w:rPr>
            <w:color w:val="76923C" w:themeColor="accent3" w:themeShade="BF"/>
          </w:rPr>
          <w:t>Bases de données : SQL et PHP</w:t>
        </w:r>
        <w:r w:rsidR="00595018">
          <w:rPr>
            <w:color w:val="76923C" w:themeColor="accent3" w:themeShade="BF"/>
          </w:rPr>
          <w:t xml:space="preserve"> – Fiche </w:t>
        </w:r>
        <w:r w:rsidR="00736DF1">
          <w:rPr>
            <w:color w:val="76923C" w:themeColor="accent3" w:themeShade="BF"/>
          </w:rPr>
          <w:t>2</w:t>
        </w:r>
      </w:p>
    </w:sdtContent>
  </w:sdt>
  <w:p w14:paraId="6835F00F" w14:textId="77777777" w:rsidR="009310BA" w:rsidRDefault="009310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2CC"/>
    <w:multiLevelType w:val="hybridMultilevel"/>
    <w:tmpl w:val="E2940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7F5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1460266"/>
    <w:multiLevelType w:val="hybridMultilevel"/>
    <w:tmpl w:val="7CEE4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E4A6C"/>
    <w:multiLevelType w:val="hybridMultilevel"/>
    <w:tmpl w:val="5476B550"/>
    <w:lvl w:ilvl="0" w:tplc="C7B03BA4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BC3350"/>
    <w:multiLevelType w:val="hybridMultilevel"/>
    <w:tmpl w:val="26222A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FA392B"/>
    <w:multiLevelType w:val="hybridMultilevel"/>
    <w:tmpl w:val="3320A866"/>
    <w:lvl w:ilvl="0" w:tplc="0840BFC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0077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C222C34"/>
    <w:multiLevelType w:val="hybridMultilevel"/>
    <w:tmpl w:val="8AC2A4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02AC2"/>
    <w:multiLevelType w:val="hybridMultilevel"/>
    <w:tmpl w:val="6942653C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155CA8"/>
    <w:multiLevelType w:val="multilevel"/>
    <w:tmpl w:val="040C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16626B07"/>
    <w:multiLevelType w:val="hybridMultilevel"/>
    <w:tmpl w:val="5F969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20295"/>
    <w:multiLevelType w:val="hybridMultilevel"/>
    <w:tmpl w:val="FA6A50C6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A2C3A44"/>
    <w:multiLevelType w:val="hybridMultilevel"/>
    <w:tmpl w:val="4B9899CE"/>
    <w:lvl w:ilvl="0" w:tplc="C9789F72">
      <w:start w:val="2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572B3"/>
    <w:multiLevelType w:val="hybridMultilevel"/>
    <w:tmpl w:val="E5CEB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43446"/>
    <w:multiLevelType w:val="hybridMultilevel"/>
    <w:tmpl w:val="526680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A6A8C"/>
    <w:multiLevelType w:val="hybridMultilevel"/>
    <w:tmpl w:val="DD00F040"/>
    <w:lvl w:ilvl="0" w:tplc="A992B8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F64A4"/>
    <w:multiLevelType w:val="hybridMultilevel"/>
    <w:tmpl w:val="83C0F5AE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9E0878"/>
    <w:multiLevelType w:val="hybridMultilevel"/>
    <w:tmpl w:val="0C6871B0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346A7DF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96758E4"/>
    <w:multiLevelType w:val="hybridMultilevel"/>
    <w:tmpl w:val="BD3EA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61FA0"/>
    <w:multiLevelType w:val="hybridMultilevel"/>
    <w:tmpl w:val="FF6EC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122D1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22" w15:restartNumberingAfterBreak="0">
    <w:nsid w:val="4B041E4B"/>
    <w:multiLevelType w:val="hybridMultilevel"/>
    <w:tmpl w:val="95EE3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B4FF8"/>
    <w:multiLevelType w:val="hybridMultilevel"/>
    <w:tmpl w:val="0ECE622A"/>
    <w:lvl w:ilvl="0" w:tplc="DC26186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D7AB7"/>
    <w:multiLevelType w:val="hybridMultilevel"/>
    <w:tmpl w:val="C668006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7167D"/>
    <w:multiLevelType w:val="hybridMultilevel"/>
    <w:tmpl w:val="0ED44370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C8C34B0"/>
    <w:multiLevelType w:val="hybridMultilevel"/>
    <w:tmpl w:val="2D346C6E"/>
    <w:lvl w:ilvl="0" w:tplc="8B5CC14C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62576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28" w15:restartNumberingAfterBreak="0">
    <w:nsid w:val="64915E52"/>
    <w:multiLevelType w:val="hybridMultilevel"/>
    <w:tmpl w:val="56D0D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C58A0"/>
    <w:multiLevelType w:val="hybridMultilevel"/>
    <w:tmpl w:val="63B6A68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B9034D8"/>
    <w:multiLevelType w:val="hybridMultilevel"/>
    <w:tmpl w:val="27F66476"/>
    <w:lvl w:ilvl="0" w:tplc="49EEA7A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C4DBE"/>
    <w:multiLevelType w:val="hybridMultilevel"/>
    <w:tmpl w:val="7A1285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5A239B"/>
    <w:multiLevelType w:val="hybridMultilevel"/>
    <w:tmpl w:val="848445B2"/>
    <w:lvl w:ilvl="0" w:tplc="305CBD52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32CF6"/>
    <w:multiLevelType w:val="hybridMultilevel"/>
    <w:tmpl w:val="47642BB8"/>
    <w:lvl w:ilvl="0" w:tplc="DFE298B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43F96"/>
    <w:multiLevelType w:val="hybridMultilevel"/>
    <w:tmpl w:val="5F8CF914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3"/>
  </w:num>
  <w:num w:numId="4">
    <w:abstractNumId w:val="23"/>
  </w:num>
  <w:num w:numId="5">
    <w:abstractNumId w:val="15"/>
  </w:num>
  <w:num w:numId="6">
    <w:abstractNumId w:val="33"/>
  </w:num>
  <w:num w:numId="7">
    <w:abstractNumId w:val="14"/>
  </w:num>
  <w:num w:numId="8">
    <w:abstractNumId w:val="32"/>
  </w:num>
  <w:num w:numId="9">
    <w:abstractNumId w:val="12"/>
  </w:num>
  <w:num w:numId="10">
    <w:abstractNumId w:val="26"/>
  </w:num>
  <w:num w:numId="11">
    <w:abstractNumId w:val="30"/>
  </w:num>
  <w:num w:numId="12">
    <w:abstractNumId w:val="3"/>
  </w:num>
  <w:num w:numId="13">
    <w:abstractNumId w:val="20"/>
  </w:num>
  <w:num w:numId="14">
    <w:abstractNumId w:val="0"/>
  </w:num>
  <w:num w:numId="15">
    <w:abstractNumId w:val="21"/>
  </w:num>
  <w:num w:numId="16">
    <w:abstractNumId w:val="9"/>
  </w:num>
  <w:num w:numId="17">
    <w:abstractNumId w:val="6"/>
  </w:num>
  <w:num w:numId="18">
    <w:abstractNumId w:val="5"/>
  </w:num>
  <w:num w:numId="19">
    <w:abstractNumId w:val="18"/>
  </w:num>
  <w:num w:numId="20">
    <w:abstractNumId w:val="1"/>
  </w:num>
  <w:num w:numId="21">
    <w:abstractNumId w:val="22"/>
  </w:num>
  <w:num w:numId="22">
    <w:abstractNumId w:val="27"/>
  </w:num>
  <w:num w:numId="23">
    <w:abstractNumId w:val="17"/>
  </w:num>
  <w:num w:numId="24">
    <w:abstractNumId w:val="16"/>
  </w:num>
  <w:num w:numId="25">
    <w:abstractNumId w:val="8"/>
  </w:num>
  <w:num w:numId="26">
    <w:abstractNumId w:val="29"/>
  </w:num>
  <w:num w:numId="27">
    <w:abstractNumId w:val="24"/>
  </w:num>
  <w:num w:numId="28">
    <w:abstractNumId w:val="31"/>
  </w:num>
  <w:num w:numId="29">
    <w:abstractNumId w:val="11"/>
  </w:num>
  <w:num w:numId="30">
    <w:abstractNumId w:val="34"/>
  </w:num>
  <w:num w:numId="31">
    <w:abstractNumId w:val="19"/>
  </w:num>
  <w:num w:numId="32">
    <w:abstractNumId w:val="2"/>
  </w:num>
  <w:num w:numId="33">
    <w:abstractNumId w:val="10"/>
  </w:num>
  <w:num w:numId="34">
    <w:abstractNumId w:val="2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attachedTemplate r:id="rId1"/>
  <w:defaultTabStop w:val="709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BA"/>
    <w:rsid w:val="00023CAD"/>
    <w:rsid w:val="000423F8"/>
    <w:rsid w:val="00061C5E"/>
    <w:rsid w:val="0006568B"/>
    <w:rsid w:val="00075224"/>
    <w:rsid w:val="000E0606"/>
    <w:rsid w:val="000F08FB"/>
    <w:rsid w:val="0010429A"/>
    <w:rsid w:val="001068E6"/>
    <w:rsid w:val="001075C9"/>
    <w:rsid w:val="00140119"/>
    <w:rsid w:val="001479E0"/>
    <w:rsid w:val="001508FD"/>
    <w:rsid w:val="00151E6A"/>
    <w:rsid w:val="001629A8"/>
    <w:rsid w:val="00167213"/>
    <w:rsid w:val="001676E0"/>
    <w:rsid w:val="00177174"/>
    <w:rsid w:val="001846F3"/>
    <w:rsid w:val="0019785B"/>
    <w:rsid w:val="001A7220"/>
    <w:rsid w:val="001D1869"/>
    <w:rsid w:val="001D3A05"/>
    <w:rsid w:val="001F1093"/>
    <w:rsid w:val="002004E9"/>
    <w:rsid w:val="00202248"/>
    <w:rsid w:val="00276804"/>
    <w:rsid w:val="002B1E08"/>
    <w:rsid w:val="002B54B3"/>
    <w:rsid w:val="002C6F45"/>
    <w:rsid w:val="002F490B"/>
    <w:rsid w:val="00324564"/>
    <w:rsid w:val="003320C0"/>
    <w:rsid w:val="0034669C"/>
    <w:rsid w:val="00361E02"/>
    <w:rsid w:val="00362BBD"/>
    <w:rsid w:val="00386331"/>
    <w:rsid w:val="003A02CD"/>
    <w:rsid w:val="003A703F"/>
    <w:rsid w:val="003D6C93"/>
    <w:rsid w:val="004111C3"/>
    <w:rsid w:val="00415AFF"/>
    <w:rsid w:val="00426F07"/>
    <w:rsid w:val="00443D3E"/>
    <w:rsid w:val="004508B3"/>
    <w:rsid w:val="004753D1"/>
    <w:rsid w:val="004B47C6"/>
    <w:rsid w:val="004B482A"/>
    <w:rsid w:val="004C762C"/>
    <w:rsid w:val="004F5A8C"/>
    <w:rsid w:val="005247FA"/>
    <w:rsid w:val="005327C3"/>
    <w:rsid w:val="00533B7A"/>
    <w:rsid w:val="00537930"/>
    <w:rsid w:val="00556F70"/>
    <w:rsid w:val="005678FC"/>
    <w:rsid w:val="00571540"/>
    <w:rsid w:val="00580A44"/>
    <w:rsid w:val="00582EEF"/>
    <w:rsid w:val="00595018"/>
    <w:rsid w:val="005A7655"/>
    <w:rsid w:val="005B2287"/>
    <w:rsid w:val="005C71AE"/>
    <w:rsid w:val="005F24D6"/>
    <w:rsid w:val="005F4E3A"/>
    <w:rsid w:val="00640187"/>
    <w:rsid w:val="006750FB"/>
    <w:rsid w:val="006A5F50"/>
    <w:rsid w:val="006B419E"/>
    <w:rsid w:val="006C419D"/>
    <w:rsid w:val="006E0B51"/>
    <w:rsid w:val="00714D69"/>
    <w:rsid w:val="007164F3"/>
    <w:rsid w:val="007246CD"/>
    <w:rsid w:val="00727106"/>
    <w:rsid w:val="00736DF1"/>
    <w:rsid w:val="00737CCF"/>
    <w:rsid w:val="00740C81"/>
    <w:rsid w:val="0074138E"/>
    <w:rsid w:val="00743AA1"/>
    <w:rsid w:val="00744CFC"/>
    <w:rsid w:val="00750577"/>
    <w:rsid w:val="00756099"/>
    <w:rsid w:val="00771D08"/>
    <w:rsid w:val="007740B7"/>
    <w:rsid w:val="0079148F"/>
    <w:rsid w:val="007949E2"/>
    <w:rsid w:val="007951A1"/>
    <w:rsid w:val="007A03EA"/>
    <w:rsid w:val="007D130F"/>
    <w:rsid w:val="00807D45"/>
    <w:rsid w:val="008152B8"/>
    <w:rsid w:val="00827BB8"/>
    <w:rsid w:val="00836301"/>
    <w:rsid w:val="00864BA9"/>
    <w:rsid w:val="00866813"/>
    <w:rsid w:val="00877417"/>
    <w:rsid w:val="00896F99"/>
    <w:rsid w:val="008A698F"/>
    <w:rsid w:val="008A6FD4"/>
    <w:rsid w:val="008C6DAD"/>
    <w:rsid w:val="008D6714"/>
    <w:rsid w:val="00910985"/>
    <w:rsid w:val="009121C2"/>
    <w:rsid w:val="0091384A"/>
    <w:rsid w:val="00914E54"/>
    <w:rsid w:val="00915907"/>
    <w:rsid w:val="0092633A"/>
    <w:rsid w:val="009310BA"/>
    <w:rsid w:val="009340C2"/>
    <w:rsid w:val="0094634B"/>
    <w:rsid w:val="00947639"/>
    <w:rsid w:val="009555B9"/>
    <w:rsid w:val="00995D74"/>
    <w:rsid w:val="00997BFE"/>
    <w:rsid w:val="009A4B4D"/>
    <w:rsid w:val="009B1B64"/>
    <w:rsid w:val="009C3D78"/>
    <w:rsid w:val="009C7052"/>
    <w:rsid w:val="009E36FB"/>
    <w:rsid w:val="00A022DB"/>
    <w:rsid w:val="00A023DE"/>
    <w:rsid w:val="00A0246E"/>
    <w:rsid w:val="00A22E52"/>
    <w:rsid w:val="00A350D0"/>
    <w:rsid w:val="00A36EC0"/>
    <w:rsid w:val="00A37D99"/>
    <w:rsid w:val="00A5665E"/>
    <w:rsid w:val="00A66012"/>
    <w:rsid w:val="00AA278A"/>
    <w:rsid w:val="00AB6DB2"/>
    <w:rsid w:val="00AB7DCB"/>
    <w:rsid w:val="00AC5DF2"/>
    <w:rsid w:val="00AE3685"/>
    <w:rsid w:val="00AF4DFC"/>
    <w:rsid w:val="00B0139D"/>
    <w:rsid w:val="00B062C5"/>
    <w:rsid w:val="00B121F5"/>
    <w:rsid w:val="00B14097"/>
    <w:rsid w:val="00B20D9A"/>
    <w:rsid w:val="00B27906"/>
    <w:rsid w:val="00B316E6"/>
    <w:rsid w:val="00B323F8"/>
    <w:rsid w:val="00B8779F"/>
    <w:rsid w:val="00BA7897"/>
    <w:rsid w:val="00BB1FDC"/>
    <w:rsid w:val="00BC3B0D"/>
    <w:rsid w:val="00BC73C3"/>
    <w:rsid w:val="00BD3C97"/>
    <w:rsid w:val="00C04866"/>
    <w:rsid w:val="00C04ABE"/>
    <w:rsid w:val="00C105C6"/>
    <w:rsid w:val="00C15C4E"/>
    <w:rsid w:val="00C30BB8"/>
    <w:rsid w:val="00C341A5"/>
    <w:rsid w:val="00C36350"/>
    <w:rsid w:val="00C43453"/>
    <w:rsid w:val="00C45D3D"/>
    <w:rsid w:val="00C535D7"/>
    <w:rsid w:val="00C73DAC"/>
    <w:rsid w:val="00C74AE2"/>
    <w:rsid w:val="00C7623D"/>
    <w:rsid w:val="00C836CC"/>
    <w:rsid w:val="00CA0113"/>
    <w:rsid w:val="00CA790B"/>
    <w:rsid w:val="00CB4FFC"/>
    <w:rsid w:val="00CE00E4"/>
    <w:rsid w:val="00CE4B90"/>
    <w:rsid w:val="00D00EE1"/>
    <w:rsid w:val="00D1645A"/>
    <w:rsid w:val="00D30FE1"/>
    <w:rsid w:val="00D53344"/>
    <w:rsid w:val="00D941B0"/>
    <w:rsid w:val="00DA7FC8"/>
    <w:rsid w:val="00DB501E"/>
    <w:rsid w:val="00DC56C6"/>
    <w:rsid w:val="00DC7D60"/>
    <w:rsid w:val="00DF1DC7"/>
    <w:rsid w:val="00E00670"/>
    <w:rsid w:val="00E01B90"/>
    <w:rsid w:val="00E10FFD"/>
    <w:rsid w:val="00E22C20"/>
    <w:rsid w:val="00E23763"/>
    <w:rsid w:val="00E25A01"/>
    <w:rsid w:val="00E355A1"/>
    <w:rsid w:val="00E635A9"/>
    <w:rsid w:val="00E846D3"/>
    <w:rsid w:val="00E969CB"/>
    <w:rsid w:val="00EA4799"/>
    <w:rsid w:val="00EB0204"/>
    <w:rsid w:val="00EB6509"/>
    <w:rsid w:val="00EB6D3D"/>
    <w:rsid w:val="00EC3459"/>
    <w:rsid w:val="00ED2751"/>
    <w:rsid w:val="00ED628E"/>
    <w:rsid w:val="00EE05F2"/>
    <w:rsid w:val="00EE42D9"/>
    <w:rsid w:val="00F0290D"/>
    <w:rsid w:val="00F046B8"/>
    <w:rsid w:val="00F506DA"/>
    <w:rsid w:val="00F67658"/>
    <w:rsid w:val="00F73732"/>
    <w:rsid w:val="00F86D70"/>
    <w:rsid w:val="00F96086"/>
    <w:rsid w:val="00F9654F"/>
    <w:rsid w:val="00FA366A"/>
    <w:rsid w:val="00FB7909"/>
    <w:rsid w:val="00FB7B18"/>
    <w:rsid w:val="00FC1297"/>
    <w:rsid w:val="00FC4253"/>
    <w:rsid w:val="00FF0120"/>
    <w:rsid w:val="00F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3E61B"/>
  <w15:docId w15:val="{37A448CD-4A31-48E8-A2CA-EE793758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69C"/>
    <w:pPr>
      <w:spacing w:after="0" w:line="240" w:lineRule="auto"/>
    </w:pPr>
    <w:rPr>
      <w:rFonts w:ascii="Tahoma" w:eastAsia="Times New Roman" w:hAnsi="Tahoma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10B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9310BA"/>
  </w:style>
  <w:style w:type="paragraph" w:styleId="Pieddepage">
    <w:name w:val="footer"/>
    <w:basedOn w:val="Normal"/>
    <w:link w:val="Pieddepag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310BA"/>
  </w:style>
  <w:style w:type="character" w:customStyle="1" w:styleId="Titre1Car">
    <w:name w:val="Titre 1 Car"/>
    <w:basedOn w:val="Policepardfaut"/>
    <w:link w:val="Titre1"/>
    <w:uiPriority w:val="9"/>
    <w:rsid w:val="00931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10BA"/>
    <w:rPr>
      <w:rFonts w:eastAsiaTheme="minorHAnsi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10B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3A0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20D9A"/>
    <w:pPr>
      <w:ind w:left="720"/>
      <w:contextualSpacing/>
    </w:pPr>
  </w:style>
  <w:style w:type="paragraph" w:customStyle="1" w:styleId="Gdmath">
    <w:name w:val="Gdmath"/>
    <w:basedOn w:val="Normal"/>
    <w:link w:val="GdmathCar"/>
    <w:rsid w:val="00023CAD"/>
    <w:rPr>
      <w:rFonts w:ascii="Times New Roman" w:hAnsi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023CAD"/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Etienne\AppData\Roaming\Microsoft\Templates\Scienc6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2471DA5D7340DCB68E52EE7DA59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309F0D-07BD-4518-ACD1-0F69033585C8}"/>
      </w:docPartPr>
      <w:docPartBody>
        <w:p w:rsidR="00EE4E46" w:rsidRDefault="000E4AA5" w:rsidP="000E4AA5">
          <w:pPr>
            <w:pStyle w:val="442471DA5D7340DCB68E52EE7DA591B7"/>
          </w:pPr>
          <w:r>
            <w:rPr>
              <w:b/>
              <w:bCs/>
              <w:color w:val="44546A" w:themeColor="text2"/>
              <w:sz w:val="28"/>
              <w:szCs w:val="28"/>
            </w:rPr>
            <w:t>[Tapez le titre du document]</w:t>
          </w:r>
        </w:p>
      </w:docPartBody>
    </w:docPart>
    <w:docPart>
      <w:docPartPr>
        <w:name w:val="DD27D4CC8A7846BBADEC7CECF16674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C2587-7813-4A6A-92AC-020C0A094E1C}"/>
      </w:docPartPr>
      <w:docPartBody>
        <w:p w:rsidR="00EE4E46" w:rsidRDefault="000E4AA5" w:rsidP="000E4AA5">
          <w:pPr>
            <w:pStyle w:val="DD27D4CC8A7846BBADEC7CECF16674B6"/>
          </w:pPr>
          <w:r>
            <w:rPr>
              <w:color w:val="4472C4" w:themeColor="accent1"/>
            </w:rPr>
            <w:t>[Tapez le sous-titre du document]</w:t>
          </w:r>
        </w:p>
      </w:docPartBody>
    </w:docPart>
    <w:docPart>
      <w:docPartPr>
        <w:name w:val="6FB73464DA144BE28D2D32C66BBA1A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A6F4A9-214A-4C65-91E7-51AB8244DF5E}"/>
      </w:docPartPr>
      <w:docPartBody>
        <w:p w:rsidR="00EE4E46" w:rsidRDefault="000E4AA5" w:rsidP="000E4AA5">
          <w:pPr>
            <w:pStyle w:val="6FB73464DA144BE28D2D32C66BBA1A5F"/>
          </w:pPr>
          <w:r>
            <w:rPr>
              <w:color w:val="808080" w:themeColor="text1" w:themeTint="7F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AA5"/>
    <w:rsid w:val="00051817"/>
    <w:rsid w:val="000E4AA5"/>
    <w:rsid w:val="00136CF6"/>
    <w:rsid w:val="0016066A"/>
    <w:rsid w:val="0016603F"/>
    <w:rsid w:val="00275357"/>
    <w:rsid w:val="00356947"/>
    <w:rsid w:val="00372E95"/>
    <w:rsid w:val="0038507C"/>
    <w:rsid w:val="003C5D80"/>
    <w:rsid w:val="0046220D"/>
    <w:rsid w:val="004F212B"/>
    <w:rsid w:val="005849D8"/>
    <w:rsid w:val="00651190"/>
    <w:rsid w:val="006C63EF"/>
    <w:rsid w:val="007507C7"/>
    <w:rsid w:val="0077193A"/>
    <w:rsid w:val="00914F09"/>
    <w:rsid w:val="00916C52"/>
    <w:rsid w:val="00937D15"/>
    <w:rsid w:val="009D7837"/>
    <w:rsid w:val="00A35171"/>
    <w:rsid w:val="00A638B4"/>
    <w:rsid w:val="00A66B76"/>
    <w:rsid w:val="00A95951"/>
    <w:rsid w:val="00C55F15"/>
    <w:rsid w:val="00C86844"/>
    <w:rsid w:val="00CA1311"/>
    <w:rsid w:val="00CA7CD1"/>
    <w:rsid w:val="00D96EEC"/>
    <w:rsid w:val="00E202E1"/>
    <w:rsid w:val="00E85AB7"/>
    <w:rsid w:val="00EE4E46"/>
    <w:rsid w:val="00F01698"/>
    <w:rsid w:val="00F54AAB"/>
    <w:rsid w:val="00F7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2471DA5D7340DCB68E52EE7DA591B7">
    <w:name w:val="442471DA5D7340DCB68E52EE7DA591B7"/>
    <w:rsid w:val="000E4AA5"/>
  </w:style>
  <w:style w:type="paragraph" w:customStyle="1" w:styleId="DD27D4CC8A7846BBADEC7CECF16674B6">
    <w:name w:val="DD27D4CC8A7846BBADEC7CECF16674B6"/>
    <w:rsid w:val="000E4AA5"/>
  </w:style>
  <w:style w:type="paragraph" w:customStyle="1" w:styleId="6FB73464DA144BE28D2D32C66BBA1A5F">
    <w:name w:val="6FB73464DA144BE28D2D32C66BBA1A5F"/>
    <w:rsid w:val="000E4A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8025D-892F-4100-9BA6-F317EB3A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Scienc66.dotm</Template>
  <TotalTime>0</TotalTime>
  <Pages>1</Pages>
  <Words>190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N.S.I.</vt:lpstr>
    </vt:vector>
  </TitlesOfParts>
  <Company>Jeux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N.S.I.</dc:title>
  <dc:subject>Mini-Projet 5</dc:subject>
  <dc:creator>Bases de données : SQL et PHP – Fiche 2</dc:creator>
  <cp:lastModifiedBy>Valentin Eberhardt</cp:lastModifiedBy>
  <cp:revision>2</cp:revision>
  <cp:lastPrinted>2013-08-29T06:47:00Z</cp:lastPrinted>
  <dcterms:created xsi:type="dcterms:W3CDTF">2021-12-18T08:35:00Z</dcterms:created>
  <dcterms:modified xsi:type="dcterms:W3CDTF">2021-12-18T08:35:00Z</dcterms:modified>
</cp:coreProperties>
</file>