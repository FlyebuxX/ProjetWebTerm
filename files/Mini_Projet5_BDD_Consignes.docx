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F6C38" w14:textId="73B3B280" w:rsidR="00E10FFD" w:rsidRPr="00E10FFD" w:rsidRDefault="00FC1297" w:rsidP="00912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2977" w:right="2693"/>
        <w:jc w:val="center"/>
        <w:rPr>
          <w:rFonts w:ascii="Times New Roman" w:hAnsi="Times New Roman"/>
          <w:b/>
          <w:smallCaps/>
          <w:sz w:val="28"/>
          <w:szCs w:val="28"/>
        </w:rPr>
      </w:pPr>
      <w:r>
        <w:rPr>
          <w:rFonts w:ascii="Times New Roman" w:hAnsi="Times New Roman"/>
          <w:b/>
          <w:smallCaps/>
          <w:sz w:val="28"/>
          <w:szCs w:val="28"/>
        </w:rPr>
        <w:t>Mini-Projet</w:t>
      </w:r>
      <w:r w:rsidR="005327C3">
        <w:rPr>
          <w:rFonts w:ascii="Times New Roman" w:hAnsi="Times New Roman"/>
          <w:b/>
          <w:smallCaps/>
          <w:sz w:val="28"/>
          <w:szCs w:val="28"/>
        </w:rPr>
        <w:t xml:space="preserve"> </w:t>
      </w:r>
      <w:r w:rsidR="00324564">
        <w:rPr>
          <w:rFonts w:ascii="Times New Roman" w:hAnsi="Times New Roman"/>
          <w:b/>
          <w:smallCaps/>
          <w:sz w:val="28"/>
          <w:szCs w:val="28"/>
        </w:rPr>
        <w:t>5</w:t>
      </w:r>
      <w:r w:rsidR="00C74AE2">
        <w:rPr>
          <w:rFonts w:ascii="Times New Roman" w:hAnsi="Times New Roman"/>
          <w:b/>
          <w:smallCaps/>
          <w:sz w:val="28"/>
          <w:szCs w:val="28"/>
        </w:rPr>
        <w:t xml:space="preserve"> : </w:t>
      </w:r>
      <w:r w:rsidR="00324564">
        <w:rPr>
          <w:rFonts w:ascii="Times New Roman" w:hAnsi="Times New Roman"/>
          <w:b/>
          <w:smallCaps/>
          <w:sz w:val="28"/>
          <w:szCs w:val="28"/>
        </w:rPr>
        <w:t>Bases de Données</w:t>
      </w:r>
    </w:p>
    <w:p w14:paraId="65179AC6" w14:textId="77777777" w:rsidR="006A5F50" w:rsidRDefault="006A5F50" w:rsidP="009C7052">
      <w:pPr>
        <w:rPr>
          <w:rFonts w:ascii="Times New Roman" w:hAnsi="Times New Roman"/>
          <w:sz w:val="24"/>
        </w:rPr>
      </w:pPr>
    </w:p>
    <w:p w14:paraId="559996A3" w14:textId="4F029D9A" w:rsidR="00533B7A" w:rsidRDefault="00533B7A" w:rsidP="009C7052">
      <w:pPr>
        <w:rPr>
          <w:rFonts w:ascii="Times New Roman" w:hAnsi="Times New Roman"/>
          <w:sz w:val="24"/>
        </w:rPr>
      </w:pPr>
    </w:p>
    <w:p w14:paraId="3264FCA1" w14:textId="7E1F430F" w:rsidR="0006568B" w:rsidRDefault="0006568B" w:rsidP="0006568B">
      <w:pPr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Ce projet sera mené sur quatre semaines et les fiches seront données chaque semaine.</w:t>
      </w:r>
    </w:p>
    <w:p w14:paraId="4475F1D3" w14:textId="77777777" w:rsidR="0006568B" w:rsidRPr="001629A8" w:rsidRDefault="0006568B" w:rsidP="0006568B">
      <w:pPr>
        <w:ind w:firstLine="709"/>
        <w:rPr>
          <w:rFonts w:ascii="Times New Roman" w:hAnsi="Times New Roman"/>
          <w:sz w:val="24"/>
        </w:rPr>
      </w:pPr>
    </w:p>
    <w:p w14:paraId="33998A2D" w14:textId="5429F88D" w:rsidR="000423F8" w:rsidRDefault="00386331" w:rsidP="00A36EC0">
      <w:pPr>
        <w:jc w:val="both"/>
        <w:rPr>
          <w:rFonts w:ascii="Times New Roman" w:hAnsi="Times New Roman"/>
          <w:b/>
          <w:sz w:val="28"/>
          <w:szCs w:val="28"/>
        </w:rPr>
      </w:pPr>
      <w:r w:rsidRPr="001629A8">
        <w:rPr>
          <w:rFonts w:ascii="Times New Roman" w:hAnsi="Times New Roman"/>
          <w:b/>
          <w:sz w:val="28"/>
          <w:szCs w:val="28"/>
        </w:rPr>
        <w:t>Description</w:t>
      </w:r>
      <w:r>
        <w:rPr>
          <w:rFonts w:ascii="Times New Roman" w:hAnsi="Times New Roman"/>
          <w:b/>
          <w:sz w:val="28"/>
          <w:szCs w:val="28"/>
        </w:rPr>
        <w:t> :</w:t>
      </w:r>
      <w:r w:rsidR="009121C2">
        <w:rPr>
          <w:rFonts w:ascii="Times New Roman" w:hAnsi="Times New Roman"/>
          <w:b/>
          <w:sz w:val="28"/>
          <w:szCs w:val="28"/>
        </w:rPr>
        <w:t xml:space="preserve"> </w:t>
      </w:r>
    </w:p>
    <w:p w14:paraId="4BCE1AE9" w14:textId="474DBCFD" w:rsidR="000423F8" w:rsidRDefault="00596622" w:rsidP="0006568B">
      <w:pPr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</w:t>
      </w:r>
      <w:r w:rsidR="0006568B" w:rsidRPr="001A0233">
        <w:rPr>
          <w:rFonts w:ascii="Times New Roman" w:hAnsi="Times New Roman"/>
          <w:sz w:val="24"/>
        </w:rPr>
        <w:t xml:space="preserve">e projet </w:t>
      </w:r>
      <w:r>
        <w:rPr>
          <w:rFonts w:ascii="Times New Roman" w:hAnsi="Times New Roman"/>
          <w:sz w:val="24"/>
        </w:rPr>
        <w:t>consiste à effectuer</w:t>
      </w:r>
      <w:r w:rsidR="0006568B" w:rsidRPr="001A0233">
        <w:rPr>
          <w:rFonts w:ascii="Times New Roman" w:hAnsi="Times New Roman"/>
          <w:sz w:val="24"/>
        </w:rPr>
        <w:t xml:space="preserve"> </w:t>
      </w:r>
      <w:r w:rsidR="0006568B">
        <w:rPr>
          <w:rFonts w:ascii="Times New Roman" w:hAnsi="Times New Roman"/>
          <w:sz w:val="24"/>
        </w:rPr>
        <w:t>des requêtes</w:t>
      </w:r>
      <w:r w:rsidR="0006568B" w:rsidRPr="001A0233">
        <w:rPr>
          <w:rFonts w:ascii="Times New Roman" w:hAnsi="Times New Roman"/>
          <w:sz w:val="24"/>
        </w:rPr>
        <w:t xml:space="preserve"> afin d’interroger </w:t>
      </w:r>
      <w:r w:rsidR="0006568B">
        <w:rPr>
          <w:rFonts w:ascii="Times New Roman" w:hAnsi="Times New Roman"/>
          <w:sz w:val="24"/>
        </w:rPr>
        <w:t>des</w:t>
      </w:r>
      <w:r w:rsidR="0006568B" w:rsidRPr="001A0233">
        <w:rPr>
          <w:rFonts w:ascii="Times New Roman" w:hAnsi="Times New Roman"/>
          <w:sz w:val="24"/>
        </w:rPr>
        <w:t xml:space="preserve"> base</w:t>
      </w:r>
      <w:r w:rsidR="0006568B">
        <w:rPr>
          <w:rFonts w:ascii="Times New Roman" w:hAnsi="Times New Roman"/>
          <w:sz w:val="24"/>
        </w:rPr>
        <w:t>s</w:t>
      </w:r>
      <w:r w:rsidR="0006568B" w:rsidRPr="001A0233">
        <w:rPr>
          <w:rFonts w:ascii="Times New Roman" w:hAnsi="Times New Roman"/>
          <w:sz w:val="24"/>
        </w:rPr>
        <w:t xml:space="preserve"> de données</w:t>
      </w:r>
      <w:r>
        <w:rPr>
          <w:rFonts w:ascii="Times New Roman" w:hAnsi="Times New Roman"/>
          <w:sz w:val="24"/>
        </w:rPr>
        <w:t xml:space="preserve"> hébergées sur un serveur</w:t>
      </w:r>
      <w:r w:rsidR="0006568B" w:rsidRPr="001A0233">
        <w:rPr>
          <w:rFonts w:ascii="Times New Roman" w:hAnsi="Times New Roman"/>
          <w:sz w:val="24"/>
        </w:rPr>
        <w:t>.</w:t>
      </w:r>
      <w:r w:rsidR="0006568B">
        <w:rPr>
          <w:rFonts w:ascii="Times New Roman" w:hAnsi="Times New Roman"/>
          <w:sz w:val="24"/>
        </w:rPr>
        <w:t xml:space="preserve"> </w:t>
      </w:r>
      <w:r w:rsidR="0006568B" w:rsidRPr="001A0233">
        <w:rPr>
          <w:rFonts w:ascii="Times New Roman" w:hAnsi="Times New Roman"/>
          <w:sz w:val="24"/>
        </w:rPr>
        <w:t>Ce</w:t>
      </w:r>
      <w:r w:rsidR="0006568B">
        <w:rPr>
          <w:rFonts w:ascii="Times New Roman" w:hAnsi="Times New Roman"/>
          <w:sz w:val="24"/>
        </w:rPr>
        <w:t>s</w:t>
      </w:r>
      <w:r w:rsidR="0006568B" w:rsidRPr="001A0233">
        <w:rPr>
          <w:rFonts w:ascii="Times New Roman" w:hAnsi="Times New Roman"/>
          <w:sz w:val="24"/>
        </w:rPr>
        <w:t xml:space="preserve"> base</w:t>
      </w:r>
      <w:r w:rsidR="0006568B">
        <w:rPr>
          <w:rFonts w:ascii="Times New Roman" w:hAnsi="Times New Roman"/>
          <w:sz w:val="24"/>
        </w:rPr>
        <w:t>s</w:t>
      </w:r>
      <w:r w:rsidR="0006568B" w:rsidRPr="001A0233">
        <w:rPr>
          <w:rFonts w:ascii="Times New Roman" w:hAnsi="Times New Roman"/>
          <w:sz w:val="24"/>
        </w:rPr>
        <w:t xml:space="preserve"> de données donne</w:t>
      </w:r>
      <w:r w:rsidR="0006568B">
        <w:rPr>
          <w:rFonts w:ascii="Times New Roman" w:hAnsi="Times New Roman"/>
          <w:sz w:val="24"/>
        </w:rPr>
        <w:t>nt</w:t>
      </w:r>
      <w:r w:rsidR="0006568B" w:rsidRPr="001A0233">
        <w:rPr>
          <w:rFonts w:ascii="Times New Roman" w:hAnsi="Times New Roman"/>
          <w:sz w:val="24"/>
        </w:rPr>
        <w:t xml:space="preserve"> des informations à propos </w:t>
      </w:r>
      <w:r>
        <w:rPr>
          <w:rFonts w:ascii="Times New Roman" w:hAnsi="Times New Roman"/>
          <w:sz w:val="24"/>
        </w:rPr>
        <w:t>de différents films</w:t>
      </w:r>
      <w:r w:rsidR="0006568B" w:rsidRPr="001A0233">
        <w:rPr>
          <w:rFonts w:ascii="Times New Roman" w:hAnsi="Times New Roman"/>
          <w:sz w:val="24"/>
        </w:rPr>
        <w:t>.</w:t>
      </w:r>
      <w:r w:rsidR="0006568B">
        <w:rPr>
          <w:rFonts w:ascii="Times New Roman" w:hAnsi="Times New Roman"/>
          <w:sz w:val="24"/>
        </w:rPr>
        <w:t xml:space="preserve"> On reprend ici le projet de l’an dernier mais les requêtes ne sont plus à faire en Python en parcourant des fichiers CSV mais au travers de requêtes SQL intégrées à une page Web.</w:t>
      </w:r>
    </w:p>
    <w:p w14:paraId="43C3F3FB" w14:textId="4F73C73D" w:rsidR="0006568B" w:rsidRDefault="0006568B" w:rsidP="0006568B">
      <w:pPr>
        <w:jc w:val="both"/>
        <w:rPr>
          <w:rFonts w:ascii="Times New Roman" w:hAnsi="Times New Roman"/>
          <w:sz w:val="24"/>
        </w:rPr>
      </w:pPr>
    </w:p>
    <w:p w14:paraId="374785C7" w14:textId="77777777" w:rsidR="0006568B" w:rsidRPr="001A0233" w:rsidRDefault="0006568B" w:rsidP="0006568B">
      <w:pPr>
        <w:jc w:val="both"/>
        <w:rPr>
          <w:rFonts w:ascii="Times New Roman" w:hAnsi="Times New Roman"/>
          <w:b/>
          <w:sz w:val="28"/>
        </w:rPr>
      </w:pPr>
      <w:r w:rsidRPr="001A0233">
        <w:rPr>
          <w:rFonts w:ascii="Times New Roman" w:hAnsi="Times New Roman"/>
          <w:b/>
          <w:sz w:val="28"/>
        </w:rPr>
        <w:t>Données fournies avec ce projet :</w:t>
      </w:r>
    </w:p>
    <w:p w14:paraId="4DE3FB09" w14:textId="77777777" w:rsidR="0006568B" w:rsidRDefault="0006568B" w:rsidP="0006568B">
      <w:pPr>
        <w:jc w:val="both"/>
        <w:rPr>
          <w:rFonts w:ascii="Times New Roman" w:hAnsi="Times New Roman"/>
          <w:sz w:val="24"/>
        </w:rPr>
      </w:pPr>
    </w:p>
    <w:p w14:paraId="3E2256A5" w14:textId="6E27E418" w:rsidR="0006568B" w:rsidRPr="00877417" w:rsidRDefault="00312DA9" w:rsidP="00877417">
      <w:pPr>
        <w:pStyle w:val="Paragraphedeliste"/>
        <w:numPr>
          <w:ilvl w:val="0"/>
          <w:numId w:val="35"/>
        </w:numPr>
        <w:jc w:val="both"/>
        <w:rPr>
          <w:rFonts w:ascii="Times New Roman" w:hAnsi="Times New Roman"/>
          <w:sz w:val="24"/>
        </w:rPr>
      </w:pPr>
      <w:r w:rsidRPr="001A0233">
        <w:rPr>
          <w:rFonts w:ascii="Times New Roman" w:hAnsi="Times New Roman"/>
          <w:sz w:val="24"/>
        </w:rPr>
        <w:t xml:space="preserve">La base est fournie sous la forme de trois fichiers csv : </w:t>
      </w:r>
      <w:r w:rsidR="00871E18">
        <w:rPr>
          <w:rFonts w:ascii="Times New Roman" w:hAnsi="Times New Roman"/>
          <w:b/>
          <w:color w:val="7030A0"/>
          <w:sz w:val="24"/>
        </w:rPr>
        <w:t>Mini_Projet5_Table_Dis</w:t>
      </w:r>
      <w:r>
        <w:rPr>
          <w:rFonts w:ascii="Times New Roman" w:hAnsi="Times New Roman"/>
          <w:b/>
          <w:color w:val="7030A0"/>
          <w:sz w:val="24"/>
        </w:rPr>
        <w:t>tribution</w:t>
      </w:r>
      <w:r w:rsidR="00871E18">
        <w:rPr>
          <w:rFonts w:ascii="Times New Roman" w:hAnsi="Times New Roman"/>
          <w:b/>
          <w:color w:val="7030A0"/>
          <w:sz w:val="24"/>
        </w:rPr>
        <w:t>s</w:t>
      </w:r>
      <w:r w:rsidRPr="00AD7529">
        <w:rPr>
          <w:rFonts w:ascii="Times New Roman" w:hAnsi="Times New Roman"/>
          <w:b/>
          <w:color w:val="7030A0"/>
          <w:sz w:val="24"/>
        </w:rPr>
        <w:t>.csv</w:t>
      </w:r>
      <w:r w:rsidRPr="001A0233">
        <w:rPr>
          <w:rFonts w:ascii="Times New Roman" w:hAnsi="Times New Roman"/>
          <w:sz w:val="24"/>
        </w:rPr>
        <w:t xml:space="preserve">, </w:t>
      </w:r>
      <w:r w:rsidR="00871E18">
        <w:rPr>
          <w:rFonts w:ascii="Times New Roman" w:hAnsi="Times New Roman"/>
          <w:b/>
          <w:color w:val="7030A0"/>
          <w:sz w:val="24"/>
        </w:rPr>
        <w:t>Mini_Projet5_Table_F</w:t>
      </w:r>
      <w:r>
        <w:rPr>
          <w:rFonts w:ascii="Times New Roman" w:hAnsi="Times New Roman"/>
          <w:b/>
          <w:color w:val="7030A0"/>
          <w:sz w:val="24"/>
        </w:rPr>
        <w:t>ilms</w:t>
      </w:r>
      <w:r w:rsidRPr="00AD7529">
        <w:rPr>
          <w:rFonts w:ascii="Times New Roman" w:hAnsi="Times New Roman"/>
          <w:b/>
          <w:color w:val="7030A0"/>
          <w:sz w:val="24"/>
        </w:rPr>
        <w:t>.csv</w:t>
      </w:r>
      <w:r w:rsidRPr="001A0233">
        <w:rPr>
          <w:rFonts w:ascii="Times New Roman" w:hAnsi="Times New Roman"/>
          <w:sz w:val="24"/>
        </w:rPr>
        <w:t xml:space="preserve">, </w:t>
      </w:r>
      <w:r w:rsidR="00871E18">
        <w:rPr>
          <w:rFonts w:ascii="Times New Roman" w:hAnsi="Times New Roman"/>
          <w:b/>
          <w:color w:val="7030A0"/>
          <w:sz w:val="24"/>
        </w:rPr>
        <w:t>Mini_Projet5_Table_R</w:t>
      </w:r>
      <w:r>
        <w:rPr>
          <w:rFonts w:ascii="Times New Roman" w:hAnsi="Times New Roman"/>
          <w:b/>
          <w:color w:val="7030A0"/>
          <w:sz w:val="24"/>
        </w:rPr>
        <w:t>ealisateurs</w:t>
      </w:r>
      <w:r w:rsidRPr="00AD7529">
        <w:rPr>
          <w:rFonts w:ascii="Times New Roman" w:hAnsi="Times New Roman"/>
          <w:b/>
          <w:color w:val="7030A0"/>
          <w:sz w:val="24"/>
        </w:rPr>
        <w:t>.csv</w:t>
      </w:r>
      <w:r w:rsidRPr="001A0233">
        <w:rPr>
          <w:rFonts w:ascii="Times New Roman" w:hAnsi="Times New Roman"/>
          <w:sz w:val="24"/>
        </w:rPr>
        <w:t>.</w:t>
      </w:r>
    </w:p>
    <w:p w14:paraId="4662D1A1" w14:textId="77777777" w:rsidR="0006568B" w:rsidRDefault="0006568B" w:rsidP="0006568B">
      <w:pPr>
        <w:jc w:val="both"/>
        <w:rPr>
          <w:rFonts w:ascii="Times New Roman" w:hAnsi="Times New Roman"/>
          <w:sz w:val="24"/>
        </w:rPr>
      </w:pPr>
    </w:p>
    <w:p w14:paraId="5B8D0A98" w14:textId="729F5790" w:rsidR="00312DA9" w:rsidRPr="001A0233" w:rsidRDefault="00312DA9" w:rsidP="00871E18">
      <w:pPr>
        <w:ind w:firstLine="360"/>
        <w:jc w:val="both"/>
        <w:rPr>
          <w:rFonts w:ascii="Times New Roman" w:hAnsi="Times New Roman"/>
          <w:sz w:val="24"/>
        </w:rPr>
      </w:pPr>
      <w:r w:rsidRPr="001A0233">
        <w:rPr>
          <w:rFonts w:ascii="Times New Roman" w:hAnsi="Times New Roman"/>
          <w:sz w:val="24"/>
        </w:rPr>
        <w:t xml:space="preserve">Le fichier </w:t>
      </w:r>
      <w:r w:rsidR="00871E18">
        <w:rPr>
          <w:rFonts w:ascii="Times New Roman" w:hAnsi="Times New Roman"/>
          <w:b/>
          <w:color w:val="7030A0"/>
          <w:sz w:val="24"/>
        </w:rPr>
        <w:t>Mini_Projet5_Table_Distributions</w:t>
      </w:r>
      <w:r w:rsidR="00871E18" w:rsidRPr="00AD7529">
        <w:rPr>
          <w:rFonts w:ascii="Times New Roman" w:hAnsi="Times New Roman"/>
          <w:b/>
          <w:color w:val="7030A0"/>
          <w:sz w:val="24"/>
        </w:rPr>
        <w:t>.csv</w:t>
      </w:r>
      <w:r w:rsidRPr="001A0233">
        <w:rPr>
          <w:rFonts w:ascii="Times New Roman" w:hAnsi="Times New Roman"/>
          <w:sz w:val="24"/>
        </w:rPr>
        <w:t xml:space="preserve"> contient </w:t>
      </w:r>
      <w:r w:rsidR="00B66850">
        <w:rPr>
          <w:rFonts w:ascii="Times New Roman" w:hAnsi="Times New Roman"/>
          <w:sz w:val="24"/>
        </w:rPr>
        <w:t>106 256</w:t>
      </w:r>
      <w:r w:rsidRPr="001A0233">
        <w:rPr>
          <w:rFonts w:ascii="Times New Roman" w:hAnsi="Times New Roman"/>
          <w:sz w:val="24"/>
        </w:rPr>
        <w:t xml:space="preserve"> lignes, </w:t>
      </w:r>
      <w:r>
        <w:rPr>
          <w:rFonts w:ascii="Times New Roman" w:hAnsi="Times New Roman"/>
          <w:sz w:val="24"/>
        </w:rPr>
        <w:t>dont la première ligne qui contient les champs</w:t>
      </w:r>
      <w:r w:rsidRPr="001A0233">
        <w:rPr>
          <w:rFonts w:ascii="Times New Roman" w:hAnsi="Times New Roman"/>
          <w:sz w:val="24"/>
        </w:rPr>
        <w:t xml:space="preserve"> :</w:t>
      </w:r>
    </w:p>
    <w:p w14:paraId="4CDC569D" w14:textId="77777777" w:rsidR="00312DA9" w:rsidRDefault="00312DA9" w:rsidP="00312DA9">
      <w:pPr>
        <w:pStyle w:val="Paragraphedeliste"/>
        <w:numPr>
          <w:ilvl w:val="0"/>
          <w:numId w:val="31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ID_Films</w:t>
      </w:r>
      <w:proofErr w:type="spellEnd"/>
      <w:r w:rsidRPr="00DC35D7">
        <w:rPr>
          <w:rFonts w:ascii="Times New Roman" w:hAnsi="Times New Roman"/>
          <w:sz w:val="24"/>
        </w:rPr>
        <w:t xml:space="preserve"> (entier)</w:t>
      </w:r>
      <w:r>
        <w:rPr>
          <w:rFonts w:ascii="Times New Roman" w:hAnsi="Times New Roman"/>
          <w:sz w:val="24"/>
        </w:rPr>
        <w:t xml:space="preserve"> </w:t>
      </w:r>
      <w:r w:rsidRPr="00DC35D7">
        <w:rPr>
          <w:rFonts w:ascii="Times New Roman" w:hAnsi="Times New Roman"/>
          <w:sz w:val="24"/>
        </w:rPr>
        <w:t xml:space="preserve">: l’identifiant unique </w:t>
      </w:r>
      <w:r>
        <w:rPr>
          <w:rFonts w:ascii="Times New Roman" w:hAnsi="Times New Roman"/>
          <w:sz w:val="24"/>
        </w:rPr>
        <w:t>d’un film.</w:t>
      </w:r>
    </w:p>
    <w:p w14:paraId="660A8559" w14:textId="3BF3A65E" w:rsidR="0006568B" w:rsidRPr="00DC35D7" w:rsidRDefault="00312DA9" w:rsidP="00312DA9">
      <w:pPr>
        <w:pStyle w:val="Paragraphedeliste"/>
        <w:numPr>
          <w:ilvl w:val="0"/>
          <w:numId w:val="3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Distribution</w:t>
      </w:r>
      <w:r w:rsidRPr="00DC35D7">
        <w:rPr>
          <w:rFonts w:ascii="Times New Roman" w:hAnsi="Times New Roman"/>
          <w:sz w:val="24"/>
        </w:rPr>
        <w:t xml:space="preserve"> (chaine de caractères) : le nom </w:t>
      </w:r>
      <w:r>
        <w:rPr>
          <w:rFonts w:ascii="Times New Roman" w:hAnsi="Times New Roman"/>
          <w:sz w:val="24"/>
        </w:rPr>
        <w:t>d’un acteur.</w:t>
      </w:r>
    </w:p>
    <w:p w14:paraId="3CAA8478" w14:textId="77777777" w:rsidR="0006568B" w:rsidRDefault="0006568B" w:rsidP="0006568B">
      <w:pPr>
        <w:jc w:val="both"/>
        <w:rPr>
          <w:rFonts w:ascii="Times New Roman" w:hAnsi="Times New Roman"/>
          <w:sz w:val="24"/>
        </w:rPr>
      </w:pPr>
    </w:p>
    <w:p w14:paraId="5459B6F4" w14:textId="742B22F1" w:rsidR="00312DA9" w:rsidRPr="001A0233" w:rsidRDefault="00312DA9" w:rsidP="00871E18">
      <w:pPr>
        <w:ind w:firstLine="360"/>
        <w:jc w:val="both"/>
        <w:rPr>
          <w:rFonts w:ascii="Times New Roman" w:hAnsi="Times New Roman"/>
          <w:sz w:val="24"/>
        </w:rPr>
      </w:pPr>
      <w:r w:rsidRPr="001A0233">
        <w:rPr>
          <w:rFonts w:ascii="Times New Roman" w:hAnsi="Times New Roman"/>
          <w:sz w:val="24"/>
        </w:rPr>
        <w:t xml:space="preserve">Le fichier </w:t>
      </w:r>
      <w:r w:rsidR="00871E18">
        <w:rPr>
          <w:rFonts w:ascii="Times New Roman" w:hAnsi="Times New Roman"/>
          <w:b/>
          <w:color w:val="7030A0"/>
          <w:sz w:val="24"/>
        </w:rPr>
        <w:t>Mini_Projet5_Table_Films</w:t>
      </w:r>
      <w:r w:rsidR="00871E18" w:rsidRPr="00AD7529">
        <w:rPr>
          <w:rFonts w:ascii="Times New Roman" w:hAnsi="Times New Roman"/>
          <w:b/>
          <w:color w:val="7030A0"/>
          <w:sz w:val="24"/>
        </w:rPr>
        <w:t>.csv</w:t>
      </w:r>
      <w:r w:rsidRPr="001A0233">
        <w:rPr>
          <w:rFonts w:ascii="Times New Roman" w:hAnsi="Times New Roman"/>
          <w:sz w:val="24"/>
        </w:rPr>
        <w:t xml:space="preserve"> contient </w:t>
      </w:r>
      <w:r>
        <w:rPr>
          <w:rFonts w:ascii="Times New Roman" w:hAnsi="Times New Roman"/>
          <w:sz w:val="24"/>
        </w:rPr>
        <w:t>4 476</w:t>
      </w:r>
      <w:r w:rsidRPr="001A0233">
        <w:rPr>
          <w:rFonts w:ascii="Times New Roman" w:hAnsi="Times New Roman"/>
          <w:sz w:val="24"/>
        </w:rPr>
        <w:t xml:space="preserve"> lignes, </w:t>
      </w:r>
      <w:r>
        <w:rPr>
          <w:rFonts w:ascii="Times New Roman" w:hAnsi="Times New Roman"/>
          <w:sz w:val="24"/>
        </w:rPr>
        <w:t>dont la première ligne qui contient les champs</w:t>
      </w:r>
      <w:r w:rsidRPr="001A0233">
        <w:rPr>
          <w:rFonts w:ascii="Times New Roman" w:hAnsi="Times New Roman"/>
          <w:sz w:val="24"/>
        </w:rPr>
        <w:t xml:space="preserve"> :</w:t>
      </w:r>
    </w:p>
    <w:p w14:paraId="10CCA40E" w14:textId="77777777" w:rsidR="00312DA9" w:rsidRDefault="00312DA9" w:rsidP="00312DA9">
      <w:pPr>
        <w:pStyle w:val="Paragraphedeliste"/>
        <w:numPr>
          <w:ilvl w:val="0"/>
          <w:numId w:val="32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ID_Films</w:t>
      </w:r>
      <w:proofErr w:type="spellEnd"/>
      <w:r w:rsidRPr="00DC35D7">
        <w:rPr>
          <w:rFonts w:ascii="Times New Roman" w:hAnsi="Times New Roman"/>
          <w:sz w:val="24"/>
        </w:rPr>
        <w:t xml:space="preserve"> (entier)</w:t>
      </w:r>
      <w:r>
        <w:rPr>
          <w:rFonts w:ascii="Times New Roman" w:hAnsi="Times New Roman"/>
          <w:sz w:val="24"/>
        </w:rPr>
        <w:t xml:space="preserve"> </w:t>
      </w:r>
      <w:r w:rsidRPr="00DC35D7">
        <w:rPr>
          <w:rFonts w:ascii="Times New Roman" w:hAnsi="Times New Roman"/>
          <w:sz w:val="24"/>
        </w:rPr>
        <w:t xml:space="preserve">: l’identifiant unique </w:t>
      </w:r>
      <w:r>
        <w:rPr>
          <w:rFonts w:ascii="Times New Roman" w:hAnsi="Times New Roman"/>
          <w:sz w:val="24"/>
        </w:rPr>
        <w:t>d’un film.</w:t>
      </w:r>
    </w:p>
    <w:p w14:paraId="15BE78C4" w14:textId="77777777" w:rsidR="00312DA9" w:rsidRDefault="00312DA9" w:rsidP="00312DA9">
      <w:pPr>
        <w:pStyle w:val="Paragraphedeliste"/>
        <w:numPr>
          <w:ilvl w:val="0"/>
          <w:numId w:val="32"/>
        </w:numPr>
        <w:jc w:val="both"/>
        <w:rPr>
          <w:rFonts w:ascii="Times New Roman" w:hAnsi="Times New Roman"/>
          <w:sz w:val="24"/>
        </w:rPr>
      </w:pPr>
      <w:proofErr w:type="spellStart"/>
      <w:r w:rsidRPr="004C783A">
        <w:rPr>
          <w:rFonts w:ascii="Times New Roman" w:hAnsi="Times New Roman"/>
          <w:sz w:val="24"/>
        </w:rPr>
        <w:t>Titre_Original</w:t>
      </w:r>
      <w:proofErr w:type="spellEnd"/>
      <w:r w:rsidRPr="00DC35D7">
        <w:rPr>
          <w:rFonts w:ascii="Times New Roman" w:hAnsi="Times New Roman"/>
          <w:sz w:val="24"/>
        </w:rPr>
        <w:t xml:space="preserve"> (chaine de caractères) : </w:t>
      </w:r>
      <w:r>
        <w:rPr>
          <w:rFonts w:ascii="Times New Roman" w:hAnsi="Times New Roman"/>
          <w:sz w:val="24"/>
        </w:rPr>
        <w:t>le titre original du film.</w:t>
      </w:r>
    </w:p>
    <w:p w14:paraId="472BBC36" w14:textId="77777777" w:rsidR="00312DA9" w:rsidRDefault="00312DA9" w:rsidP="00312DA9">
      <w:pPr>
        <w:pStyle w:val="Paragraphedeliste"/>
        <w:numPr>
          <w:ilvl w:val="0"/>
          <w:numId w:val="32"/>
        </w:numPr>
        <w:jc w:val="both"/>
        <w:rPr>
          <w:rFonts w:ascii="Times New Roman" w:hAnsi="Times New Roman"/>
          <w:sz w:val="24"/>
        </w:rPr>
      </w:pPr>
      <w:proofErr w:type="spellStart"/>
      <w:r w:rsidRPr="004C783A">
        <w:rPr>
          <w:rFonts w:ascii="Times New Roman" w:hAnsi="Times New Roman"/>
          <w:sz w:val="24"/>
        </w:rPr>
        <w:t>Année_Production</w:t>
      </w:r>
      <w:proofErr w:type="spellEnd"/>
      <w:r w:rsidRPr="00DC35D7">
        <w:rPr>
          <w:rFonts w:ascii="Times New Roman" w:hAnsi="Times New Roman"/>
          <w:sz w:val="24"/>
        </w:rPr>
        <w:t xml:space="preserve"> (entier) : </w:t>
      </w:r>
      <w:r>
        <w:rPr>
          <w:rFonts w:ascii="Times New Roman" w:hAnsi="Times New Roman"/>
          <w:sz w:val="24"/>
        </w:rPr>
        <w:t>l’année de production du film.</w:t>
      </w:r>
    </w:p>
    <w:p w14:paraId="73E0489E" w14:textId="77777777" w:rsidR="00312DA9" w:rsidRDefault="00312DA9" w:rsidP="00312DA9">
      <w:pPr>
        <w:pStyle w:val="Paragraphedeliste"/>
        <w:numPr>
          <w:ilvl w:val="0"/>
          <w:numId w:val="32"/>
        </w:numPr>
        <w:jc w:val="both"/>
        <w:rPr>
          <w:rFonts w:ascii="Times New Roman" w:hAnsi="Times New Roman"/>
          <w:sz w:val="24"/>
        </w:rPr>
      </w:pPr>
      <w:r w:rsidRPr="004C783A">
        <w:rPr>
          <w:rFonts w:ascii="Times New Roman" w:hAnsi="Times New Roman"/>
          <w:sz w:val="24"/>
        </w:rPr>
        <w:t>Durée</w:t>
      </w:r>
      <w:r w:rsidRPr="00DC35D7"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>entier</w:t>
      </w:r>
      <w:r w:rsidRPr="00DC35D7">
        <w:rPr>
          <w:rFonts w:ascii="Times New Roman" w:hAnsi="Times New Roman"/>
          <w:sz w:val="24"/>
        </w:rPr>
        <w:t xml:space="preserve">) : </w:t>
      </w:r>
      <w:r>
        <w:rPr>
          <w:rFonts w:ascii="Times New Roman" w:hAnsi="Times New Roman"/>
          <w:sz w:val="24"/>
        </w:rPr>
        <w:t>la durée du film en minutes.</w:t>
      </w:r>
    </w:p>
    <w:p w14:paraId="7E4ECFE7" w14:textId="77777777" w:rsidR="00312DA9" w:rsidRDefault="00312DA9" w:rsidP="00312DA9">
      <w:pPr>
        <w:pStyle w:val="Paragraphedeliste"/>
        <w:numPr>
          <w:ilvl w:val="0"/>
          <w:numId w:val="32"/>
        </w:numPr>
        <w:jc w:val="both"/>
        <w:rPr>
          <w:rFonts w:ascii="Times New Roman" w:hAnsi="Times New Roman"/>
          <w:sz w:val="24"/>
        </w:rPr>
      </w:pPr>
      <w:proofErr w:type="spellStart"/>
      <w:r w:rsidRPr="004C783A">
        <w:rPr>
          <w:rFonts w:ascii="Times New Roman" w:hAnsi="Times New Roman"/>
          <w:sz w:val="24"/>
        </w:rPr>
        <w:t>Langue_Original</w:t>
      </w:r>
      <w:r>
        <w:rPr>
          <w:rFonts w:ascii="Times New Roman" w:hAnsi="Times New Roman"/>
          <w:sz w:val="24"/>
        </w:rPr>
        <w:t>e</w:t>
      </w:r>
      <w:proofErr w:type="spellEnd"/>
      <w:r w:rsidRPr="00DC35D7">
        <w:rPr>
          <w:rFonts w:ascii="Times New Roman" w:hAnsi="Times New Roman"/>
          <w:sz w:val="24"/>
        </w:rPr>
        <w:t xml:space="preserve"> (chaine de caractères) : </w:t>
      </w:r>
      <w:r>
        <w:rPr>
          <w:rFonts w:ascii="Times New Roman" w:hAnsi="Times New Roman"/>
          <w:sz w:val="24"/>
        </w:rPr>
        <w:t>la langue dans lequel le film a été tournée : « en » pour langue anglaise, « </w:t>
      </w:r>
      <w:proofErr w:type="spellStart"/>
      <w:r>
        <w:rPr>
          <w:rFonts w:ascii="Times New Roman" w:hAnsi="Times New Roman"/>
          <w:sz w:val="24"/>
        </w:rPr>
        <w:t>fr</w:t>
      </w:r>
      <w:proofErr w:type="spellEnd"/>
      <w:r>
        <w:rPr>
          <w:rFonts w:ascii="Times New Roman" w:hAnsi="Times New Roman"/>
          <w:sz w:val="24"/>
        </w:rPr>
        <w:t> » pour le français, « </w:t>
      </w:r>
      <w:proofErr w:type="spellStart"/>
      <w:r>
        <w:rPr>
          <w:rFonts w:ascii="Times New Roman" w:hAnsi="Times New Roman"/>
          <w:sz w:val="24"/>
        </w:rPr>
        <w:t>ja</w:t>
      </w:r>
      <w:proofErr w:type="spellEnd"/>
      <w:r>
        <w:rPr>
          <w:rFonts w:ascii="Times New Roman" w:hAnsi="Times New Roman"/>
          <w:sz w:val="24"/>
        </w:rPr>
        <w:t> » pour japonais …</w:t>
      </w:r>
    </w:p>
    <w:p w14:paraId="308AD086" w14:textId="77777777" w:rsidR="00312DA9" w:rsidRDefault="00312DA9" w:rsidP="00312DA9">
      <w:pPr>
        <w:pStyle w:val="Paragraphedeliste"/>
        <w:numPr>
          <w:ilvl w:val="0"/>
          <w:numId w:val="3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Genres</w:t>
      </w:r>
      <w:r w:rsidRPr="00DC35D7">
        <w:rPr>
          <w:rFonts w:ascii="Times New Roman" w:hAnsi="Times New Roman"/>
          <w:sz w:val="24"/>
        </w:rPr>
        <w:t xml:space="preserve"> (chaine de caractères) : </w:t>
      </w:r>
      <w:r>
        <w:rPr>
          <w:rFonts w:ascii="Times New Roman" w:hAnsi="Times New Roman"/>
          <w:sz w:val="24"/>
        </w:rPr>
        <w:t xml:space="preserve">le genre dans lequel le film est classé sachant qu’un film peut être classé dans différents genres : Adventure, Drama, </w:t>
      </w:r>
      <w:proofErr w:type="spellStart"/>
      <w:r>
        <w:rPr>
          <w:rFonts w:ascii="Times New Roman" w:hAnsi="Times New Roman"/>
          <w:sz w:val="24"/>
        </w:rPr>
        <w:t>Comedy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Fantesy</w:t>
      </w:r>
      <w:proofErr w:type="spellEnd"/>
      <w:r>
        <w:rPr>
          <w:rFonts w:ascii="Times New Roman" w:hAnsi="Times New Roman"/>
          <w:sz w:val="24"/>
        </w:rPr>
        <w:t>, Thriller, Action …</w:t>
      </w:r>
    </w:p>
    <w:p w14:paraId="586E650B" w14:textId="77777777" w:rsidR="00312DA9" w:rsidRDefault="00312DA9" w:rsidP="00312DA9">
      <w:pPr>
        <w:pStyle w:val="Paragraphedeliste"/>
        <w:numPr>
          <w:ilvl w:val="0"/>
          <w:numId w:val="32"/>
        </w:numPr>
        <w:jc w:val="both"/>
        <w:rPr>
          <w:rFonts w:ascii="Times New Roman" w:hAnsi="Times New Roman"/>
          <w:sz w:val="24"/>
        </w:rPr>
      </w:pPr>
      <w:proofErr w:type="spellStart"/>
      <w:r w:rsidRPr="00835BEF">
        <w:rPr>
          <w:rFonts w:ascii="Times New Roman" w:hAnsi="Times New Roman"/>
          <w:sz w:val="24"/>
        </w:rPr>
        <w:t>Revenus_Générés</w:t>
      </w:r>
      <w:proofErr w:type="spellEnd"/>
      <w:r w:rsidRPr="00DC35D7"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>entier</w:t>
      </w:r>
      <w:r w:rsidRPr="00DC35D7">
        <w:rPr>
          <w:rFonts w:ascii="Times New Roman" w:hAnsi="Times New Roman"/>
          <w:sz w:val="24"/>
        </w:rPr>
        <w:t xml:space="preserve">) : </w:t>
      </w:r>
      <w:r>
        <w:rPr>
          <w:rFonts w:ascii="Times New Roman" w:hAnsi="Times New Roman"/>
          <w:sz w:val="24"/>
        </w:rPr>
        <w:t>les revenus en dollars générés par le film lors de sa sortie au cinéma.</w:t>
      </w:r>
    </w:p>
    <w:p w14:paraId="1E2731F6" w14:textId="77777777" w:rsidR="00312DA9" w:rsidRDefault="00312DA9" w:rsidP="00312DA9">
      <w:pPr>
        <w:jc w:val="both"/>
        <w:rPr>
          <w:rFonts w:ascii="Times New Roman" w:hAnsi="Times New Roman"/>
          <w:sz w:val="24"/>
        </w:rPr>
      </w:pPr>
    </w:p>
    <w:p w14:paraId="26ECE32F" w14:textId="40D0AA82" w:rsidR="0006568B" w:rsidRPr="00312DA9" w:rsidRDefault="005E1E65" w:rsidP="00312DA9">
      <w:pPr>
        <w:jc w:val="both"/>
        <w:rPr>
          <w:rFonts w:ascii="Times New Roman" w:hAnsi="Times New Roman"/>
          <w:sz w:val="24"/>
        </w:rPr>
      </w:pPr>
      <w:r w:rsidRPr="005E1E65">
        <w:rPr>
          <w:rFonts w:ascii="Times New Roman" w:hAnsi="Times New Roman"/>
          <w:b/>
          <w:bCs/>
          <w:color w:val="FF0000"/>
          <w:sz w:val="24"/>
        </w:rPr>
        <w:t>ATTENTION</w:t>
      </w:r>
      <w:r>
        <w:rPr>
          <w:rFonts w:ascii="Times New Roman" w:hAnsi="Times New Roman"/>
          <w:sz w:val="24"/>
        </w:rPr>
        <w:t>, dans DB Browser si</w:t>
      </w:r>
      <w:r w:rsidR="00312DA9" w:rsidRPr="00312DA9">
        <w:rPr>
          <w:rFonts w:ascii="Times New Roman" w:hAnsi="Times New Roman"/>
          <w:sz w:val="24"/>
        </w:rPr>
        <w:t xml:space="preserve"> un </w:t>
      </w:r>
      <w:r w:rsidR="00312DA9">
        <w:rPr>
          <w:rFonts w:ascii="Times New Roman" w:hAnsi="Times New Roman"/>
          <w:sz w:val="24"/>
        </w:rPr>
        <w:t xml:space="preserve">champ </w:t>
      </w:r>
      <w:r>
        <w:rPr>
          <w:rFonts w:ascii="Times New Roman" w:hAnsi="Times New Roman"/>
          <w:sz w:val="24"/>
        </w:rPr>
        <w:t xml:space="preserve">est vide, il est importé avec la valeur </w:t>
      </w:r>
      <w:r w:rsidR="00312DA9" w:rsidRPr="00312DA9">
        <w:rPr>
          <w:rFonts w:ascii="Times New Roman" w:hAnsi="Times New Roman"/>
          <w:i/>
          <w:iCs/>
          <w:sz w:val="24"/>
        </w:rPr>
        <w:t>NULL</w:t>
      </w:r>
      <w:r w:rsidR="00312DA9" w:rsidRPr="00312DA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mais dans </w:t>
      </w:r>
      <w:r w:rsidRPr="005E1E65">
        <w:rPr>
          <w:rFonts w:ascii="Times New Roman" w:hAnsi="Times New Roman"/>
          <w:b/>
          <w:bCs/>
          <w:color w:val="7030A0"/>
          <w:sz w:val="24"/>
        </w:rPr>
        <w:t>php</w:t>
      </w:r>
      <w:r w:rsidRPr="005E1E65">
        <w:rPr>
          <w:rFonts w:ascii="Times New Roman" w:hAnsi="Times New Roman"/>
          <w:b/>
          <w:bCs/>
          <w:color w:val="F79646" w:themeColor="accent6"/>
          <w:sz w:val="24"/>
        </w:rPr>
        <w:t>MyAdmin</w:t>
      </w:r>
      <w:r>
        <w:rPr>
          <w:rFonts w:ascii="Times New Roman" w:hAnsi="Times New Roman"/>
          <w:sz w:val="24"/>
        </w:rPr>
        <w:t xml:space="preserve"> le champ sera vide !</w:t>
      </w:r>
      <w:r w:rsidR="00312DA9" w:rsidRPr="00312DA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Il faut donc chercher un caractère vide pour, p</w:t>
      </w:r>
      <w:r w:rsidR="00312DA9" w:rsidRPr="00312DA9">
        <w:rPr>
          <w:rFonts w:ascii="Times New Roman" w:hAnsi="Times New Roman"/>
          <w:sz w:val="24"/>
        </w:rPr>
        <w:t xml:space="preserve">ar exemple, </w:t>
      </w:r>
      <w:r>
        <w:rPr>
          <w:rFonts w:ascii="Times New Roman" w:hAnsi="Times New Roman"/>
          <w:sz w:val="24"/>
        </w:rPr>
        <w:t>rechercher les films dont les</w:t>
      </w:r>
      <w:r w:rsidR="00312DA9" w:rsidRPr="00312DA9">
        <w:rPr>
          <w:rFonts w:ascii="Times New Roman" w:hAnsi="Times New Roman"/>
          <w:sz w:val="24"/>
        </w:rPr>
        <w:t xml:space="preserve"> « </w:t>
      </w:r>
      <w:proofErr w:type="spellStart"/>
      <w:r w:rsidR="00312DA9" w:rsidRPr="00312DA9">
        <w:rPr>
          <w:rFonts w:ascii="Times New Roman" w:hAnsi="Times New Roman"/>
          <w:sz w:val="24"/>
        </w:rPr>
        <w:t>Revenus_Générés</w:t>
      </w:r>
      <w:proofErr w:type="spellEnd"/>
      <w:r w:rsidR="00312DA9" w:rsidRPr="00312DA9">
        <w:rPr>
          <w:rFonts w:ascii="Times New Roman" w:hAnsi="Times New Roman"/>
          <w:sz w:val="24"/>
        </w:rPr>
        <w:t xml:space="preserve"> » </w:t>
      </w:r>
      <w:r>
        <w:rPr>
          <w:rFonts w:ascii="Times New Roman" w:hAnsi="Times New Roman"/>
          <w:sz w:val="24"/>
        </w:rPr>
        <w:t>ne sont pas connus</w:t>
      </w:r>
      <w:r w:rsidR="00312DA9" w:rsidRPr="00312DA9">
        <w:rPr>
          <w:rFonts w:ascii="Times New Roman" w:hAnsi="Times New Roman"/>
          <w:sz w:val="24"/>
        </w:rPr>
        <w:t>.</w:t>
      </w:r>
    </w:p>
    <w:p w14:paraId="68D44C1A" w14:textId="77777777" w:rsidR="0006568B" w:rsidRDefault="0006568B" w:rsidP="0006568B">
      <w:pPr>
        <w:jc w:val="both"/>
        <w:rPr>
          <w:rFonts w:ascii="Times New Roman" w:hAnsi="Times New Roman"/>
          <w:sz w:val="24"/>
        </w:rPr>
      </w:pPr>
    </w:p>
    <w:p w14:paraId="14957073" w14:textId="489232AF" w:rsidR="00871E18" w:rsidRPr="001A0233" w:rsidRDefault="00871E18" w:rsidP="00871E18">
      <w:pPr>
        <w:ind w:firstLine="360"/>
        <w:jc w:val="both"/>
        <w:rPr>
          <w:rFonts w:ascii="Times New Roman" w:hAnsi="Times New Roman"/>
          <w:sz w:val="24"/>
        </w:rPr>
      </w:pPr>
      <w:r w:rsidRPr="001A0233">
        <w:rPr>
          <w:rFonts w:ascii="Times New Roman" w:hAnsi="Times New Roman"/>
          <w:sz w:val="24"/>
        </w:rPr>
        <w:t xml:space="preserve">Le fichier </w:t>
      </w:r>
      <w:r>
        <w:rPr>
          <w:rFonts w:ascii="Times New Roman" w:hAnsi="Times New Roman"/>
          <w:b/>
          <w:color w:val="7030A0"/>
          <w:sz w:val="24"/>
        </w:rPr>
        <w:t>Mini_Projet5_Table_Realisateurs</w:t>
      </w:r>
      <w:r w:rsidRPr="00AD7529">
        <w:rPr>
          <w:rFonts w:ascii="Times New Roman" w:hAnsi="Times New Roman"/>
          <w:b/>
          <w:color w:val="7030A0"/>
          <w:sz w:val="24"/>
        </w:rPr>
        <w:t>.csv</w:t>
      </w:r>
      <w:r w:rsidRPr="001A023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contient</w:t>
      </w:r>
      <w:r w:rsidRPr="001A023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4 474</w:t>
      </w:r>
      <w:r w:rsidRPr="001A0233">
        <w:rPr>
          <w:rFonts w:ascii="Times New Roman" w:hAnsi="Times New Roman"/>
          <w:sz w:val="24"/>
        </w:rPr>
        <w:t xml:space="preserve"> lignes, </w:t>
      </w:r>
      <w:r>
        <w:rPr>
          <w:rFonts w:ascii="Times New Roman" w:hAnsi="Times New Roman"/>
          <w:sz w:val="24"/>
        </w:rPr>
        <w:t>dont la première ligne qui contient les champs</w:t>
      </w:r>
      <w:r w:rsidRPr="001A0233">
        <w:rPr>
          <w:rFonts w:ascii="Times New Roman" w:hAnsi="Times New Roman"/>
          <w:sz w:val="24"/>
        </w:rPr>
        <w:t xml:space="preserve"> :</w:t>
      </w:r>
    </w:p>
    <w:p w14:paraId="7407EBB0" w14:textId="1186F931" w:rsidR="00871E18" w:rsidRPr="00871E18" w:rsidRDefault="00871E18" w:rsidP="00871E18">
      <w:pPr>
        <w:pStyle w:val="Paragraphedeliste"/>
        <w:numPr>
          <w:ilvl w:val="0"/>
          <w:numId w:val="33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ID_Films</w:t>
      </w:r>
      <w:proofErr w:type="spellEnd"/>
      <w:r w:rsidRPr="00DC35D7">
        <w:rPr>
          <w:rFonts w:ascii="Times New Roman" w:hAnsi="Times New Roman"/>
          <w:sz w:val="24"/>
        </w:rPr>
        <w:t xml:space="preserve"> (entier)</w:t>
      </w:r>
      <w:r>
        <w:rPr>
          <w:rFonts w:ascii="Times New Roman" w:hAnsi="Times New Roman"/>
          <w:sz w:val="24"/>
        </w:rPr>
        <w:t xml:space="preserve"> </w:t>
      </w:r>
      <w:r w:rsidRPr="00DC35D7">
        <w:rPr>
          <w:rFonts w:ascii="Times New Roman" w:hAnsi="Times New Roman"/>
          <w:sz w:val="24"/>
        </w:rPr>
        <w:t xml:space="preserve">: l’identifiant unique </w:t>
      </w:r>
      <w:r>
        <w:rPr>
          <w:rFonts w:ascii="Times New Roman" w:hAnsi="Times New Roman"/>
          <w:sz w:val="24"/>
        </w:rPr>
        <w:t>d’un film</w:t>
      </w:r>
    </w:p>
    <w:p w14:paraId="6EE9AC55" w14:textId="77777777" w:rsidR="00871E18" w:rsidRDefault="00871E18" w:rsidP="00871E18">
      <w:pPr>
        <w:pStyle w:val="Paragraphedeliste"/>
        <w:numPr>
          <w:ilvl w:val="0"/>
          <w:numId w:val="33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Réalisateur</w:t>
      </w:r>
      <w:r w:rsidRPr="00DC35D7">
        <w:rPr>
          <w:rFonts w:ascii="Times New Roman" w:hAnsi="Times New Roman"/>
          <w:sz w:val="24"/>
        </w:rPr>
        <w:t xml:space="preserve"> (chaine de caractères) : </w:t>
      </w:r>
      <w:r>
        <w:rPr>
          <w:rFonts w:ascii="Times New Roman" w:hAnsi="Times New Roman"/>
          <w:sz w:val="24"/>
        </w:rPr>
        <w:t>le nom du réalisateur du film.</w:t>
      </w:r>
    </w:p>
    <w:p w14:paraId="15851A37" w14:textId="77777777" w:rsidR="00871E18" w:rsidRDefault="00871E18" w:rsidP="00871E18">
      <w:pPr>
        <w:jc w:val="both"/>
        <w:rPr>
          <w:rFonts w:ascii="Times New Roman" w:hAnsi="Times New Roman"/>
          <w:sz w:val="24"/>
        </w:rPr>
      </w:pPr>
    </w:p>
    <w:p w14:paraId="1CEE5448" w14:textId="77777777" w:rsidR="00871E18" w:rsidRDefault="00871E18" w:rsidP="00871E18">
      <w:pPr>
        <w:ind w:first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Attention à ne pas effacer, modifier les fichiers. Pour les ouvrir, vous pouvez les visualiser avec Notepad++ ou LibreOffice mais en faisant attention de sélectionner le bon jeu de caractères (Unicode (UTF-8)) et le seul séparateur point-virgule (car il y a des virgules dans les titres …)</w:t>
      </w:r>
    </w:p>
    <w:p w14:paraId="7E24175C" w14:textId="77777777" w:rsidR="00871E18" w:rsidRDefault="00871E18" w:rsidP="00871E18">
      <w:pPr>
        <w:jc w:val="both"/>
        <w:rPr>
          <w:rFonts w:ascii="Times New Roman" w:hAnsi="Times New Roman"/>
          <w:sz w:val="24"/>
        </w:rPr>
      </w:pPr>
    </w:p>
    <w:p w14:paraId="64023E0C" w14:textId="49A11005" w:rsidR="0006568B" w:rsidRDefault="00871E18" w:rsidP="00871E18">
      <w:pPr>
        <w:ind w:first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Attention également à Excel qui ne va pas reconnaitre les accents …</w:t>
      </w:r>
    </w:p>
    <w:p w14:paraId="45134D64" w14:textId="77777777" w:rsidR="0006568B" w:rsidRDefault="0006568B" w:rsidP="0006568B">
      <w:pPr>
        <w:jc w:val="both"/>
        <w:rPr>
          <w:rFonts w:ascii="Times New Roman" w:hAnsi="Times New Roman"/>
          <w:sz w:val="24"/>
        </w:rPr>
      </w:pPr>
    </w:p>
    <w:p w14:paraId="27AF4DF2" w14:textId="691292C1" w:rsidR="0006568B" w:rsidRPr="00877417" w:rsidRDefault="00877417" w:rsidP="00877417">
      <w:pPr>
        <w:pStyle w:val="Paragraphedeliste"/>
        <w:numPr>
          <w:ilvl w:val="0"/>
          <w:numId w:val="35"/>
        </w:numPr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Un fichier HTML nommé </w:t>
      </w:r>
      <w:r w:rsidRPr="00877417">
        <w:rPr>
          <w:rFonts w:ascii="Times New Roman" w:hAnsi="Times New Roman"/>
          <w:b/>
          <w:color w:val="7030A0"/>
          <w:sz w:val="24"/>
        </w:rPr>
        <w:t>Mini_Projet5_Index.html</w:t>
      </w:r>
      <w:r>
        <w:rPr>
          <w:rFonts w:ascii="Times New Roman" w:hAnsi="Times New Roman"/>
          <w:bCs/>
          <w:sz w:val="24"/>
        </w:rPr>
        <w:t>.</w:t>
      </w:r>
    </w:p>
    <w:p w14:paraId="1416EC6D" w14:textId="4E78CE4A" w:rsidR="0006568B" w:rsidRDefault="0006568B" w:rsidP="0006568B">
      <w:pPr>
        <w:jc w:val="both"/>
        <w:rPr>
          <w:rFonts w:ascii="Times New Roman" w:hAnsi="Times New Roman"/>
          <w:bCs/>
          <w:sz w:val="24"/>
        </w:rPr>
      </w:pPr>
    </w:p>
    <w:p w14:paraId="1B06B755" w14:textId="77777777" w:rsidR="0006568B" w:rsidRPr="001629A8" w:rsidRDefault="0006568B" w:rsidP="0006568B">
      <w:pPr>
        <w:jc w:val="both"/>
        <w:rPr>
          <w:rFonts w:ascii="Times New Roman" w:hAnsi="Times New Roman"/>
          <w:b/>
          <w:sz w:val="28"/>
          <w:szCs w:val="28"/>
        </w:rPr>
      </w:pPr>
      <w:r w:rsidRPr="001629A8">
        <w:rPr>
          <w:rFonts w:ascii="Times New Roman" w:hAnsi="Times New Roman"/>
          <w:b/>
          <w:sz w:val="28"/>
          <w:szCs w:val="28"/>
        </w:rPr>
        <w:t>Production et présentation</w:t>
      </w:r>
      <w:r>
        <w:rPr>
          <w:rFonts w:ascii="Times New Roman" w:hAnsi="Times New Roman"/>
          <w:b/>
          <w:sz w:val="28"/>
          <w:szCs w:val="28"/>
        </w:rPr>
        <w:t> :</w:t>
      </w:r>
    </w:p>
    <w:p w14:paraId="6BB3EC7A" w14:textId="77777777" w:rsidR="0006568B" w:rsidRDefault="0006568B" w:rsidP="0006568B">
      <w:pPr>
        <w:jc w:val="both"/>
        <w:rPr>
          <w:rFonts w:ascii="Times New Roman" w:hAnsi="Times New Roman"/>
          <w:sz w:val="24"/>
        </w:rPr>
      </w:pPr>
      <w:r w:rsidRPr="001629A8">
        <w:rPr>
          <w:rFonts w:ascii="Times New Roman" w:hAnsi="Times New Roman"/>
          <w:sz w:val="24"/>
        </w:rPr>
        <w:t xml:space="preserve">Ce mini-projet </w:t>
      </w:r>
      <w:r>
        <w:rPr>
          <w:rFonts w:ascii="Times New Roman" w:hAnsi="Times New Roman"/>
          <w:sz w:val="24"/>
        </w:rPr>
        <w:t>peut être</w:t>
      </w:r>
      <w:r w:rsidRPr="001629A8">
        <w:rPr>
          <w:rFonts w:ascii="Times New Roman" w:hAnsi="Times New Roman"/>
          <w:sz w:val="24"/>
        </w:rPr>
        <w:t xml:space="preserve"> traité </w:t>
      </w:r>
      <w:r>
        <w:rPr>
          <w:rFonts w:ascii="Times New Roman" w:hAnsi="Times New Roman"/>
          <w:sz w:val="24"/>
        </w:rPr>
        <w:t xml:space="preserve">seul(e) ou </w:t>
      </w:r>
      <w:r w:rsidRPr="001629A8">
        <w:rPr>
          <w:rFonts w:ascii="Times New Roman" w:hAnsi="Times New Roman"/>
          <w:sz w:val="24"/>
        </w:rPr>
        <w:t xml:space="preserve">par un groupe de </w:t>
      </w:r>
      <w:r>
        <w:rPr>
          <w:rFonts w:ascii="Times New Roman" w:hAnsi="Times New Roman"/>
          <w:sz w:val="24"/>
        </w:rPr>
        <w:t xml:space="preserve">deux </w:t>
      </w:r>
      <w:r w:rsidRPr="001629A8">
        <w:rPr>
          <w:rFonts w:ascii="Times New Roman" w:hAnsi="Times New Roman"/>
          <w:sz w:val="24"/>
        </w:rPr>
        <w:t>personnes.</w:t>
      </w:r>
    </w:p>
    <w:p w14:paraId="7083F1CA" w14:textId="77777777" w:rsidR="0006568B" w:rsidRDefault="0006568B" w:rsidP="0006568B">
      <w:pPr>
        <w:jc w:val="both"/>
        <w:rPr>
          <w:rFonts w:ascii="Times New Roman" w:hAnsi="Times New Roman"/>
          <w:sz w:val="24"/>
        </w:rPr>
      </w:pPr>
    </w:p>
    <w:p w14:paraId="10DFBAC3" w14:textId="77777777" w:rsidR="0006568B" w:rsidRDefault="0006568B" w:rsidP="0006568B">
      <w:pPr>
        <w:jc w:val="both"/>
        <w:rPr>
          <w:rFonts w:ascii="Times New Roman" w:hAnsi="Times New Roman"/>
          <w:sz w:val="24"/>
        </w:rPr>
      </w:pPr>
      <w:r w:rsidRPr="001629A8">
        <w:rPr>
          <w:rFonts w:ascii="Times New Roman" w:hAnsi="Times New Roman"/>
          <w:sz w:val="24"/>
        </w:rPr>
        <w:t>Votre travail consiste à :</w:t>
      </w:r>
    </w:p>
    <w:p w14:paraId="7451E8C4" w14:textId="77777777" w:rsidR="00C7623D" w:rsidRDefault="00C7623D" w:rsidP="00A36EC0">
      <w:pPr>
        <w:jc w:val="both"/>
        <w:rPr>
          <w:rFonts w:ascii="Times New Roman" w:hAnsi="Times New Roman"/>
          <w:sz w:val="24"/>
        </w:rPr>
      </w:pPr>
    </w:p>
    <w:p w14:paraId="5D434E14" w14:textId="27EB6473" w:rsidR="00C7623D" w:rsidRDefault="00C04ABE" w:rsidP="00A36EC0">
      <w:pPr>
        <w:pStyle w:val="Paragraphedeliste"/>
        <w:numPr>
          <w:ilvl w:val="0"/>
          <w:numId w:val="2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Importer les fichiers </w:t>
      </w:r>
      <w:r w:rsidR="00871E18">
        <w:rPr>
          <w:rFonts w:ascii="Times New Roman" w:hAnsi="Times New Roman"/>
          <w:sz w:val="24"/>
        </w:rPr>
        <w:t xml:space="preserve">(tables) </w:t>
      </w:r>
      <w:r>
        <w:rPr>
          <w:rFonts w:ascii="Times New Roman" w:hAnsi="Times New Roman"/>
          <w:sz w:val="24"/>
        </w:rPr>
        <w:t>dans PhpMyAdmin</w:t>
      </w:r>
      <w:r w:rsidR="00A36EC0" w:rsidRPr="00C7623D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r w:rsidRPr="00C04ABE">
        <w:rPr>
          <w:rFonts w:ascii="Times New Roman" w:hAnsi="Times New Roman"/>
          <w:i/>
          <w:iCs/>
          <w:sz w:val="24"/>
        </w:rPr>
        <w:t>Ce travail sera effectué en classe avec le professeur pour démarrer</w:t>
      </w:r>
      <w:r>
        <w:rPr>
          <w:rFonts w:ascii="Times New Roman" w:hAnsi="Times New Roman"/>
          <w:sz w:val="24"/>
        </w:rPr>
        <w:t>.</w:t>
      </w:r>
    </w:p>
    <w:p w14:paraId="3E4ADB35" w14:textId="77777777" w:rsidR="00877417" w:rsidRDefault="00877417" w:rsidP="00877417">
      <w:pPr>
        <w:jc w:val="both"/>
        <w:rPr>
          <w:rFonts w:ascii="Times New Roman" w:hAnsi="Times New Roman"/>
          <w:sz w:val="24"/>
        </w:rPr>
      </w:pPr>
    </w:p>
    <w:p w14:paraId="3A3D0C01" w14:textId="5042CF95" w:rsidR="00D941B0" w:rsidRDefault="00877417" w:rsidP="00877417">
      <w:pPr>
        <w:pStyle w:val="Paragraphedeliste"/>
        <w:numPr>
          <w:ilvl w:val="0"/>
          <w:numId w:val="34"/>
        </w:numPr>
        <w:jc w:val="both"/>
        <w:rPr>
          <w:rFonts w:ascii="Times New Roman" w:hAnsi="Times New Roman"/>
          <w:sz w:val="24"/>
        </w:rPr>
      </w:pPr>
      <w:r w:rsidRPr="00877417">
        <w:rPr>
          <w:rFonts w:ascii="Times New Roman" w:hAnsi="Times New Roman"/>
          <w:sz w:val="24"/>
        </w:rPr>
        <w:t>Activer ou réactiver votre compte alwaysdata.net p</w:t>
      </w:r>
      <w:r>
        <w:rPr>
          <w:rFonts w:ascii="Times New Roman" w:hAnsi="Times New Roman"/>
          <w:sz w:val="24"/>
        </w:rPr>
        <w:t>our visualiser le résultat. Voir le tutoriel !</w:t>
      </w:r>
    </w:p>
    <w:p w14:paraId="2E22689D" w14:textId="4B7CA3E8" w:rsidR="00453E80" w:rsidRPr="00877417" w:rsidRDefault="00453E80" w:rsidP="00453E80">
      <w:pPr>
        <w:pStyle w:val="Paragraphedeliste"/>
        <w:numPr>
          <w:ilvl w:val="1"/>
          <w:numId w:val="34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Envoyer l’URL de votre site.</w:t>
      </w:r>
    </w:p>
    <w:p w14:paraId="0CF80BD1" w14:textId="77777777" w:rsidR="00C7623D" w:rsidRDefault="00C7623D" w:rsidP="00A36EC0">
      <w:pPr>
        <w:jc w:val="both"/>
        <w:rPr>
          <w:rFonts w:ascii="Times New Roman" w:hAnsi="Times New Roman"/>
          <w:sz w:val="24"/>
        </w:rPr>
      </w:pPr>
    </w:p>
    <w:p w14:paraId="03B7899E" w14:textId="59FBD2C2" w:rsidR="005178B2" w:rsidRDefault="00877417" w:rsidP="005178B2">
      <w:pPr>
        <w:pStyle w:val="Paragraphedeliste"/>
        <w:numPr>
          <w:ilvl w:val="0"/>
          <w:numId w:val="2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Créer un page pour chaque nouvelle fiche projet et activer le lien hypertexte de la page index</w:t>
      </w:r>
      <w:r w:rsidR="00061C5E">
        <w:rPr>
          <w:rFonts w:ascii="Times New Roman" w:hAnsi="Times New Roman"/>
          <w:sz w:val="24"/>
        </w:rPr>
        <w:t>.</w:t>
      </w:r>
    </w:p>
    <w:p w14:paraId="2CD1483A" w14:textId="77777777" w:rsidR="005178B2" w:rsidRDefault="005178B2" w:rsidP="005178B2">
      <w:pPr>
        <w:pStyle w:val="Paragraphedeliste"/>
        <w:ind w:left="1069"/>
        <w:jc w:val="both"/>
        <w:rPr>
          <w:rFonts w:ascii="Times New Roman" w:hAnsi="Times New Roman"/>
          <w:sz w:val="24"/>
        </w:rPr>
      </w:pPr>
    </w:p>
    <w:p w14:paraId="4C259CC3" w14:textId="0F4AFE67" w:rsidR="005178B2" w:rsidRDefault="005178B2" w:rsidP="005178B2">
      <w:pPr>
        <w:pStyle w:val="Paragraphedeliste"/>
        <w:numPr>
          <w:ilvl w:val="0"/>
          <w:numId w:val="2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Il y aura quatre fiches projets :</w:t>
      </w:r>
    </w:p>
    <w:p w14:paraId="4B0E80B8" w14:textId="11A6D1BB" w:rsidR="005178B2" w:rsidRDefault="00FF34F3" w:rsidP="005178B2">
      <w:pPr>
        <w:pStyle w:val="Paragraphedeliste"/>
        <w:numPr>
          <w:ilvl w:val="1"/>
          <w:numId w:val="2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 r</w:t>
      </w:r>
      <w:r w:rsidR="005178B2">
        <w:rPr>
          <w:rFonts w:ascii="Times New Roman" w:hAnsi="Times New Roman"/>
          <w:sz w:val="24"/>
        </w:rPr>
        <w:t>echerches dans une base.</w:t>
      </w:r>
    </w:p>
    <w:p w14:paraId="18BE8E9A" w14:textId="7D083CD3" w:rsidR="005178B2" w:rsidRDefault="00FF34F3" w:rsidP="005178B2">
      <w:pPr>
        <w:pStyle w:val="Paragraphedeliste"/>
        <w:numPr>
          <w:ilvl w:val="1"/>
          <w:numId w:val="2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 r</w:t>
      </w:r>
      <w:r w:rsidR="005178B2">
        <w:rPr>
          <w:rFonts w:ascii="Times New Roman" w:hAnsi="Times New Roman"/>
          <w:sz w:val="24"/>
        </w:rPr>
        <w:t>echerches sur des calculs de moyennes … dans une base.</w:t>
      </w:r>
    </w:p>
    <w:p w14:paraId="42669430" w14:textId="1EC5357E" w:rsidR="005178B2" w:rsidRDefault="00FF34F3" w:rsidP="005178B2">
      <w:pPr>
        <w:pStyle w:val="Paragraphedeliste"/>
        <w:numPr>
          <w:ilvl w:val="1"/>
          <w:numId w:val="2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 r</w:t>
      </w:r>
      <w:r w:rsidR="005178B2">
        <w:rPr>
          <w:rFonts w:ascii="Times New Roman" w:hAnsi="Times New Roman"/>
          <w:sz w:val="24"/>
        </w:rPr>
        <w:t>echerches en croisant plusieurs bases.</w:t>
      </w:r>
    </w:p>
    <w:p w14:paraId="605232E5" w14:textId="31D648DB" w:rsidR="005178B2" w:rsidRPr="005178B2" w:rsidRDefault="005178B2" w:rsidP="005178B2">
      <w:pPr>
        <w:pStyle w:val="Paragraphedeliste"/>
        <w:numPr>
          <w:ilvl w:val="1"/>
          <w:numId w:val="2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Gestion et récupération d’une information saisie par l’utilisateur au travers de la méthode GET ou de la méthode POST. </w:t>
      </w:r>
    </w:p>
    <w:p w14:paraId="11D9F529" w14:textId="65EF7F95" w:rsidR="00386331" w:rsidRDefault="00386331" w:rsidP="00386331">
      <w:pPr>
        <w:jc w:val="both"/>
        <w:rPr>
          <w:rFonts w:ascii="Times New Roman" w:hAnsi="Times New Roman"/>
          <w:sz w:val="24"/>
        </w:rPr>
      </w:pPr>
    </w:p>
    <w:p w14:paraId="79A099AB" w14:textId="24B06D97" w:rsidR="00386331" w:rsidRDefault="00386331" w:rsidP="00386331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Améliorations possibles :</w:t>
      </w:r>
    </w:p>
    <w:p w14:paraId="1F68F666" w14:textId="77777777" w:rsidR="00D45863" w:rsidRDefault="00D45863" w:rsidP="00386331">
      <w:pPr>
        <w:jc w:val="both"/>
        <w:rPr>
          <w:rFonts w:ascii="Times New Roman" w:hAnsi="Times New Roman"/>
          <w:b/>
          <w:sz w:val="28"/>
          <w:szCs w:val="28"/>
        </w:rPr>
      </w:pPr>
    </w:p>
    <w:p w14:paraId="52512076" w14:textId="07905C54" w:rsidR="00F96086" w:rsidRDefault="00877417" w:rsidP="00F96086">
      <w:pPr>
        <w:pStyle w:val="Paragraphedeliste"/>
        <w:numPr>
          <w:ilvl w:val="0"/>
          <w:numId w:val="29"/>
        </w:numPr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Ajouter un fichier style et mise en forme pour donner un aspect plus convivial et visuel au projet.</w:t>
      </w:r>
    </w:p>
    <w:p w14:paraId="14D5F5A1" w14:textId="68FE74DF" w:rsidR="00F67658" w:rsidRPr="00877417" w:rsidRDefault="00F67658" w:rsidP="00877417">
      <w:pPr>
        <w:rPr>
          <w:rFonts w:ascii="Times New Roman" w:hAnsi="Times New Roman"/>
          <w:sz w:val="24"/>
        </w:rPr>
      </w:pPr>
    </w:p>
    <w:p w14:paraId="7D1773B8" w14:textId="0728B02B" w:rsidR="00F67658" w:rsidRPr="004B482A" w:rsidRDefault="005678FC" w:rsidP="004B482A">
      <w:pPr>
        <w:pStyle w:val="Paragraphedeliste"/>
        <w:numPr>
          <w:ilvl w:val="0"/>
          <w:numId w:val="2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…</w:t>
      </w:r>
    </w:p>
    <w:sectPr w:rsidR="00F67658" w:rsidRPr="004B482A" w:rsidSect="00E237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75" w:right="566" w:bottom="568" w:left="56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00928" w14:textId="77777777" w:rsidR="00D948E9" w:rsidRDefault="00D948E9" w:rsidP="009310BA">
      <w:r>
        <w:separator/>
      </w:r>
    </w:p>
  </w:endnote>
  <w:endnote w:type="continuationSeparator" w:id="0">
    <w:p w14:paraId="666DD56D" w14:textId="77777777" w:rsidR="00D948E9" w:rsidRDefault="00D948E9" w:rsidP="00931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94C4" w14:textId="77777777" w:rsidR="00871E18" w:rsidRDefault="00871E1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E8B32" w14:textId="77777777" w:rsidR="00871E18" w:rsidRDefault="00871E1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3188D" w14:textId="77777777" w:rsidR="00871E18" w:rsidRDefault="00871E1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0783C" w14:textId="77777777" w:rsidR="00D948E9" w:rsidRDefault="00D948E9" w:rsidP="009310BA">
      <w:r>
        <w:separator/>
      </w:r>
    </w:p>
  </w:footnote>
  <w:footnote w:type="continuationSeparator" w:id="0">
    <w:p w14:paraId="7ADC0D3A" w14:textId="77777777" w:rsidR="00D948E9" w:rsidRDefault="00D948E9" w:rsidP="00931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04C06" w14:textId="77777777" w:rsidR="00871E18" w:rsidRDefault="00871E1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76923C" w:themeColor="accent3" w:themeShade="BF"/>
        <w:sz w:val="28"/>
        <w:szCs w:val="28"/>
      </w:rPr>
      <w:alias w:val="Titre"/>
      <w:id w:val="77887899"/>
      <w:placeholder>
        <w:docPart w:val="442471DA5D7340DCB68E52EE7DA591B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B9F896C" w14:textId="77777777" w:rsidR="009310BA" w:rsidRDefault="00443D3E">
        <w:pPr>
          <w:pStyle w:val="En-tte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 w:rsidRPr="00A36EC0">
          <w:rPr>
            <w:b/>
            <w:bCs/>
            <w:color w:val="76923C" w:themeColor="accent3" w:themeShade="BF"/>
            <w:sz w:val="28"/>
            <w:szCs w:val="28"/>
          </w:rPr>
          <w:t>N.S.I.</w:t>
        </w:r>
      </w:p>
    </w:sdtContent>
  </w:sdt>
  <w:sdt>
    <w:sdtPr>
      <w:rPr>
        <w:color w:val="76923C" w:themeColor="accent3" w:themeShade="BF"/>
      </w:rPr>
      <w:alias w:val="Sous-titre"/>
      <w:id w:val="77887903"/>
      <w:placeholder>
        <w:docPart w:val="DD27D4CC8A7846BBADEC7CECF16674B6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14:paraId="7267BA11" w14:textId="08A7906B" w:rsidR="009310BA" w:rsidRPr="00A36EC0" w:rsidRDefault="009121C2">
        <w:pPr>
          <w:pStyle w:val="En-tte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76923C" w:themeColor="accent3" w:themeShade="BF"/>
          </w:rPr>
        </w:pPr>
        <w:r w:rsidRPr="00A36EC0">
          <w:rPr>
            <w:color w:val="76923C" w:themeColor="accent3" w:themeShade="BF"/>
          </w:rPr>
          <w:t>Mini-Projet</w:t>
        </w:r>
        <w:r w:rsidR="00871E18">
          <w:rPr>
            <w:color w:val="76923C" w:themeColor="accent3" w:themeShade="BF"/>
          </w:rPr>
          <w:t xml:space="preserve"> 5</w:t>
        </w:r>
      </w:p>
    </w:sdtContent>
  </w:sdt>
  <w:sdt>
    <w:sdtPr>
      <w:rPr>
        <w:color w:val="76923C" w:themeColor="accent3" w:themeShade="BF"/>
      </w:rPr>
      <w:alias w:val="Auteur"/>
      <w:id w:val="77887908"/>
      <w:placeholder>
        <w:docPart w:val="6FB73464DA144BE28D2D32C66BBA1A5F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105A031C" w14:textId="312C78E1" w:rsidR="009310BA" w:rsidRPr="00A36EC0" w:rsidRDefault="00324564">
        <w:pPr>
          <w:pStyle w:val="En-tte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76923C" w:themeColor="accent3" w:themeShade="BF"/>
          </w:rPr>
        </w:pPr>
        <w:r>
          <w:rPr>
            <w:color w:val="76923C" w:themeColor="accent3" w:themeShade="BF"/>
          </w:rPr>
          <w:t>Bases de données : SQL et PHP</w:t>
        </w:r>
      </w:p>
    </w:sdtContent>
  </w:sdt>
  <w:p w14:paraId="6835F00F" w14:textId="77777777" w:rsidR="009310BA" w:rsidRDefault="009310B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0C68D" w14:textId="77777777" w:rsidR="00871E18" w:rsidRDefault="00871E1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2CC"/>
    <w:multiLevelType w:val="hybridMultilevel"/>
    <w:tmpl w:val="E2940B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A7F5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1460266"/>
    <w:multiLevelType w:val="hybridMultilevel"/>
    <w:tmpl w:val="7CEE45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9E4A6C"/>
    <w:multiLevelType w:val="hybridMultilevel"/>
    <w:tmpl w:val="5476B550"/>
    <w:lvl w:ilvl="0" w:tplc="C7B03BA4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BC3350"/>
    <w:multiLevelType w:val="hybridMultilevel"/>
    <w:tmpl w:val="26222AB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FA392B"/>
    <w:multiLevelType w:val="hybridMultilevel"/>
    <w:tmpl w:val="3320A866"/>
    <w:lvl w:ilvl="0" w:tplc="0840BFC4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D00770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0C222C34"/>
    <w:multiLevelType w:val="hybridMultilevel"/>
    <w:tmpl w:val="8AC2A40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02AC2"/>
    <w:multiLevelType w:val="hybridMultilevel"/>
    <w:tmpl w:val="6942653C"/>
    <w:lvl w:ilvl="0" w:tplc="040C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2155CA8"/>
    <w:multiLevelType w:val="multilevel"/>
    <w:tmpl w:val="040C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0" w15:restartNumberingAfterBreak="0">
    <w:nsid w:val="16626B07"/>
    <w:multiLevelType w:val="hybridMultilevel"/>
    <w:tmpl w:val="5F9693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520295"/>
    <w:multiLevelType w:val="hybridMultilevel"/>
    <w:tmpl w:val="00181ACC"/>
    <w:lvl w:ilvl="0" w:tplc="040C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1A2C3A44"/>
    <w:multiLevelType w:val="hybridMultilevel"/>
    <w:tmpl w:val="4B9899CE"/>
    <w:lvl w:ilvl="0" w:tplc="C9789F72">
      <w:start w:val="2"/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4572B3"/>
    <w:multiLevelType w:val="hybridMultilevel"/>
    <w:tmpl w:val="E5CEB7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C43446"/>
    <w:multiLevelType w:val="hybridMultilevel"/>
    <w:tmpl w:val="526680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0A6A8C"/>
    <w:multiLevelType w:val="hybridMultilevel"/>
    <w:tmpl w:val="DD00F040"/>
    <w:lvl w:ilvl="0" w:tplc="A992B8D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DF64A4"/>
    <w:multiLevelType w:val="hybridMultilevel"/>
    <w:tmpl w:val="83C0F5AE"/>
    <w:lvl w:ilvl="0" w:tplc="040C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29E0878"/>
    <w:multiLevelType w:val="hybridMultilevel"/>
    <w:tmpl w:val="0C6871B0"/>
    <w:lvl w:ilvl="0" w:tplc="040C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346A7DF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96758E4"/>
    <w:multiLevelType w:val="hybridMultilevel"/>
    <w:tmpl w:val="BD3EAE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F61FA0"/>
    <w:multiLevelType w:val="hybridMultilevel"/>
    <w:tmpl w:val="FF6EC9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122D1"/>
    <w:multiLevelType w:val="multilevel"/>
    <w:tmpl w:val="040C0021"/>
    <w:lvl w:ilvl="0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9" w:hanging="360"/>
      </w:pPr>
      <w:rPr>
        <w:rFonts w:ascii="Symbol" w:hAnsi="Symbol" w:hint="default"/>
      </w:rPr>
    </w:lvl>
  </w:abstractNum>
  <w:abstractNum w:abstractNumId="22" w15:restartNumberingAfterBreak="0">
    <w:nsid w:val="4B041E4B"/>
    <w:multiLevelType w:val="hybridMultilevel"/>
    <w:tmpl w:val="95EE3A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B4FF8"/>
    <w:multiLevelType w:val="hybridMultilevel"/>
    <w:tmpl w:val="0ECE622A"/>
    <w:lvl w:ilvl="0" w:tplc="DC261864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3D7AB7"/>
    <w:multiLevelType w:val="hybridMultilevel"/>
    <w:tmpl w:val="C668006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C7167D"/>
    <w:multiLevelType w:val="hybridMultilevel"/>
    <w:tmpl w:val="0ED44370"/>
    <w:lvl w:ilvl="0" w:tplc="040C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5C8C34B0"/>
    <w:multiLevelType w:val="hybridMultilevel"/>
    <w:tmpl w:val="2D346C6E"/>
    <w:lvl w:ilvl="0" w:tplc="8B5CC14C">
      <w:start w:val="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D62576"/>
    <w:multiLevelType w:val="multilevel"/>
    <w:tmpl w:val="040C0021"/>
    <w:lvl w:ilvl="0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9" w:hanging="360"/>
      </w:pPr>
      <w:rPr>
        <w:rFonts w:ascii="Symbol" w:hAnsi="Symbol" w:hint="default"/>
      </w:rPr>
    </w:lvl>
  </w:abstractNum>
  <w:abstractNum w:abstractNumId="28" w15:restartNumberingAfterBreak="0">
    <w:nsid w:val="64915E52"/>
    <w:multiLevelType w:val="hybridMultilevel"/>
    <w:tmpl w:val="56D0D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2C58A0"/>
    <w:multiLevelType w:val="hybridMultilevel"/>
    <w:tmpl w:val="63B6A68E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6B9034D8"/>
    <w:multiLevelType w:val="hybridMultilevel"/>
    <w:tmpl w:val="27F66476"/>
    <w:lvl w:ilvl="0" w:tplc="49EEA7A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0C4DBE"/>
    <w:multiLevelType w:val="hybridMultilevel"/>
    <w:tmpl w:val="7A12850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35A239B"/>
    <w:multiLevelType w:val="hybridMultilevel"/>
    <w:tmpl w:val="848445B2"/>
    <w:lvl w:ilvl="0" w:tplc="305CBD52">
      <w:start w:val="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A32CF6"/>
    <w:multiLevelType w:val="hybridMultilevel"/>
    <w:tmpl w:val="47642BB8"/>
    <w:lvl w:ilvl="0" w:tplc="DFE298B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743F96"/>
    <w:multiLevelType w:val="hybridMultilevel"/>
    <w:tmpl w:val="5F8CF914"/>
    <w:lvl w:ilvl="0" w:tplc="040C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7"/>
  </w:num>
  <w:num w:numId="3">
    <w:abstractNumId w:val="13"/>
  </w:num>
  <w:num w:numId="4">
    <w:abstractNumId w:val="23"/>
  </w:num>
  <w:num w:numId="5">
    <w:abstractNumId w:val="15"/>
  </w:num>
  <w:num w:numId="6">
    <w:abstractNumId w:val="33"/>
  </w:num>
  <w:num w:numId="7">
    <w:abstractNumId w:val="14"/>
  </w:num>
  <w:num w:numId="8">
    <w:abstractNumId w:val="32"/>
  </w:num>
  <w:num w:numId="9">
    <w:abstractNumId w:val="12"/>
  </w:num>
  <w:num w:numId="10">
    <w:abstractNumId w:val="26"/>
  </w:num>
  <w:num w:numId="11">
    <w:abstractNumId w:val="30"/>
  </w:num>
  <w:num w:numId="12">
    <w:abstractNumId w:val="3"/>
  </w:num>
  <w:num w:numId="13">
    <w:abstractNumId w:val="20"/>
  </w:num>
  <w:num w:numId="14">
    <w:abstractNumId w:val="0"/>
  </w:num>
  <w:num w:numId="15">
    <w:abstractNumId w:val="21"/>
  </w:num>
  <w:num w:numId="16">
    <w:abstractNumId w:val="9"/>
  </w:num>
  <w:num w:numId="17">
    <w:abstractNumId w:val="6"/>
  </w:num>
  <w:num w:numId="18">
    <w:abstractNumId w:val="5"/>
  </w:num>
  <w:num w:numId="19">
    <w:abstractNumId w:val="18"/>
  </w:num>
  <w:num w:numId="20">
    <w:abstractNumId w:val="1"/>
  </w:num>
  <w:num w:numId="21">
    <w:abstractNumId w:val="22"/>
  </w:num>
  <w:num w:numId="22">
    <w:abstractNumId w:val="27"/>
  </w:num>
  <w:num w:numId="23">
    <w:abstractNumId w:val="17"/>
  </w:num>
  <w:num w:numId="24">
    <w:abstractNumId w:val="16"/>
  </w:num>
  <w:num w:numId="25">
    <w:abstractNumId w:val="8"/>
  </w:num>
  <w:num w:numId="26">
    <w:abstractNumId w:val="29"/>
  </w:num>
  <w:num w:numId="27">
    <w:abstractNumId w:val="24"/>
  </w:num>
  <w:num w:numId="28">
    <w:abstractNumId w:val="31"/>
  </w:num>
  <w:num w:numId="29">
    <w:abstractNumId w:val="11"/>
  </w:num>
  <w:num w:numId="30">
    <w:abstractNumId w:val="34"/>
  </w:num>
  <w:num w:numId="31">
    <w:abstractNumId w:val="19"/>
  </w:num>
  <w:num w:numId="32">
    <w:abstractNumId w:val="2"/>
  </w:num>
  <w:num w:numId="33">
    <w:abstractNumId w:val="10"/>
  </w:num>
  <w:num w:numId="34">
    <w:abstractNumId w:val="25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fr-FR" w:vendorID="64" w:dllVersion="4096" w:nlCheck="1" w:checkStyle="0"/>
  <w:proofState w:spelling="clean" w:grammar="clean"/>
  <w:attachedTemplate r:id="rId1"/>
  <w:defaultTabStop w:val="709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0BA"/>
    <w:rsid w:val="00023CAD"/>
    <w:rsid w:val="000423F8"/>
    <w:rsid w:val="00061C5E"/>
    <w:rsid w:val="0006568B"/>
    <w:rsid w:val="00075224"/>
    <w:rsid w:val="000E0606"/>
    <w:rsid w:val="000F08FB"/>
    <w:rsid w:val="0010429A"/>
    <w:rsid w:val="001068E6"/>
    <w:rsid w:val="001075C9"/>
    <w:rsid w:val="00140119"/>
    <w:rsid w:val="001508FD"/>
    <w:rsid w:val="00151E6A"/>
    <w:rsid w:val="001629A8"/>
    <w:rsid w:val="00167213"/>
    <w:rsid w:val="001676E0"/>
    <w:rsid w:val="00177174"/>
    <w:rsid w:val="001846F3"/>
    <w:rsid w:val="0019785B"/>
    <w:rsid w:val="001D1869"/>
    <w:rsid w:val="001D3A05"/>
    <w:rsid w:val="002004E9"/>
    <w:rsid w:val="00202248"/>
    <w:rsid w:val="00276804"/>
    <w:rsid w:val="002B1E08"/>
    <w:rsid w:val="002B54B3"/>
    <w:rsid w:val="002C6F45"/>
    <w:rsid w:val="002F490B"/>
    <w:rsid w:val="00312DA9"/>
    <w:rsid w:val="00324564"/>
    <w:rsid w:val="003320C0"/>
    <w:rsid w:val="0034669C"/>
    <w:rsid w:val="00361E02"/>
    <w:rsid w:val="00362BBD"/>
    <w:rsid w:val="00386331"/>
    <w:rsid w:val="003A02CD"/>
    <w:rsid w:val="003A703F"/>
    <w:rsid w:val="003D6C93"/>
    <w:rsid w:val="004111C3"/>
    <w:rsid w:val="00415AFF"/>
    <w:rsid w:val="00426F07"/>
    <w:rsid w:val="00443D3E"/>
    <w:rsid w:val="004508B3"/>
    <w:rsid w:val="00453E80"/>
    <w:rsid w:val="004753D1"/>
    <w:rsid w:val="004B47C6"/>
    <w:rsid w:val="004B482A"/>
    <w:rsid w:val="004F5A8C"/>
    <w:rsid w:val="005178B2"/>
    <w:rsid w:val="005247FA"/>
    <w:rsid w:val="005327C3"/>
    <w:rsid w:val="00533B7A"/>
    <w:rsid w:val="00556F70"/>
    <w:rsid w:val="005678FC"/>
    <w:rsid w:val="00580A44"/>
    <w:rsid w:val="00582EEF"/>
    <w:rsid w:val="00596622"/>
    <w:rsid w:val="005A7655"/>
    <w:rsid w:val="005B2287"/>
    <w:rsid w:val="005C71AE"/>
    <w:rsid w:val="005E1E65"/>
    <w:rsid w:val="005F24D6"/>
    <w:rsid w:val="005F4E3A"/>
    <w:rsid w:val="00640187"/>
    <w:rsid w:val="006750FB"/>
    <w:rsid w:val="0068608C"/>
    <w:rsid w:val="006A5F50"/>
    <w:rsid w:val="006E0B51"/>
    <w:rsid w:val="00714D69"/>
    <w:rsid w:val="007164F3"/>
    <w:rsid w:val="007246CD"/>
    <w:rsid w:val="00727106"/>
    <w:rsid w:val="00737CCF"/>
    <w:rsid w:val="00740C81"/>
    <w:rsid w:val="00743AA1"/>
    <w:rsid w:val="00744CFC"/>
    <w:rsid w:val="00750577"/>
    <w:rsid w:val="00756099"/>
    <w:rsid w:val="00771D08"/>
    <w:rsid w:val="007740B7"/>
    <w:rsid w:val="0079148F"/>
    <w:rsid w:val="007949E2"/>
    <w:rsid w:val="007951A1"/>
    <w:rsid w:val="007A03EA"/>
    <w:rsid w:val="007D130F"/>
    <w:rsid w:val="00807D45"/>
    <w:rsid w:val="008152B8"/>
    <w:rsid w:val="00836301"/>
    <w:rsid w:val="00864BA9"/>
    <w:rsid w:val="00866813"/>
    <w:rsid w:val="00871E18"/>
    <w:rsid w:val="00877417"/>
    <w:rsid w:val="00896F99"/>
    <w:rsid w:val="008A6FD4"/>
    <w:rsid w:val="008C6DAD"/>
    <w:rsid w:val="008D6714"/>
    <w:rsid w:val="00910985"/>
    <w:rsid w:val="009121C2"/>
    <w:rsid w:val="0091384A"/>
    <w:rsid w:val="00914E54"/>
    <w:rsid w:val="00915907"/>
    <w:rsid w:val="0092633A"/>
    <w:rsid w:val="009310BA"/>
    <w:rsid w:val="009340C2"/>
    <w:rsid w:val="0094634B"/>
    <w:rsid w:val="00947639"/>
    <w:rsid w:val="009555B9"/>
    <w:rsid w:val="00995D74"/>
    <w:rsid w:val="00997BFE"/>
    <w:rsid w:val="009A4B4D"/>
    <w:rsid w:val="009B1B64"/>
    <w:rsid w:val="009B3EDF"/>
    <w:rsid w:val="009C3D78"/>
    <w:rsid w:val="009C7052"/>
    <w:rsid w:val="009E36FB"/>
    <w:rsid w:val="00A022DB"/>
    <w:rsid w:val="00A023DE"/>
    <w:rsid w:val="00A0246E"/>
    <w:rsid w:val="00A22E52"/>
    <w:rsid w:val="00A350D0"/>
    <w:rsid w:val="00A36EC0"/>
    <w:rsid w:val="00A37D99"/>
    <w:rsid w:val="00A5665E"/>
    <w:rsid w:val="00A66012"/>
    <w:rsid w:val="00AA278A"/>
    <w:rsid w:val="00AB6DB2"/>
    <w:rsid w:val="00AB7DCB"/>
    <w:rsid w:val="00AC5DF2"/>
    <w:rsid w:val="00AE3685"/>
    <w:rsid w:val="00AF4DFC"/>
    <w:rsid w:val="00B0139D"/>
    <w:rsid w:val="00B062C5"/>
    <w:rsid w:val="00B121F5"/>
    <w:rsid w:val="00B14097"/>
    <w:rsid w:val="00B20D9A"/>
    <w:rsid w:val="00B27906"/>
    <w:rsid w:val="00B316E6"/>
    <w:rsid w:val="00B66850"/>
    <w:rsid w:val="00BA7897"/>
    <w:rsid w:val="00BB1FDC"/>
    <w:rsid w:val="00BC3B0D"/>
    <w:rsid w:val="00BC73C3"/>
    <w:rsid w:val="00BD3C97"/>
    <w:rsid w:val="00C04866"/>
    <w:rsid w:val="00C04ABE"/>
    <w:rsid w:val="00C105C6"/>
    <w:rsid w:val="00C15C4E"/>
    <w:rsid w:val="00C30BB8"/>
    <w:rsid w:val="00C341A5"/>
    <w:rsid w:val="00C36350"/>
    <w:rsid w:val="00C45D3D"/>
    <w:rsid w:val="00C535D7"/>
    <w:rsid w:val="00C73DAC"/>
    <w:rsid w:val="00C74AE2"/>
    <w:rsid w:val="00C7623D"/>
    <w:rsid w:val="00C836CC"/>
    <w:rsid w:val="00CA0113"/>
    <w:rsid w:val="00CA790B"/>
    <w:rsid w:val="00CB4FFC"/>
    <w:rsid w:val="00CE00E4"/>
    <w:rsid w:val="00CE4B90"/>
    <w:rsid w:val="00D00EE1"/>
    <w:rsid w:val="00D1645A"/>
    <w:rsid w:val="00D30FE1"/>
    <w:rsid w:val="00D45863"/>
    <w:rsid w:val="00D941B0"/>
    <w:rsid w:val="00D948E9"/>
    <w:rsid w:val="00DA7FC8"/>
    <w:rsid w:val="00DB501E"/>
    <w:rsid w:val="00DC56C6"/>
    <w:rsid w:val="00DC7D60"/>
    <w:rsid w:val="00DF1DC7"/>
    <w:rsid w:val="00E00670"/>
    <w:rsid w:val="00E01B90"/>
    <w:rsid w:val="00E10FFD"/>
    <w:rsid w:val="00E23763"/>
    <w:rsid w:val="00E25A01"/>
    <w:rsid w:val="00E355A1"/>
    <w:rsid w:val="00E635A9"/>
    <w:rsid w:val="00E846D3"/>
    <w:rsid w:val="00E969CB"/>
    <w:rsid w:val="00EA4799"/>
    <w:rsid w:val="00EB0204"/>
    <w:rsid w:val="00EB6D3D"/>
    <w:rsid w:val="00EC3459"/>
    <w:rsid w:val="00ED2751"/>
    <w:rsid w:val="00ED628E"/>
    <w:rsid w:val="00EE05F2"/>
    <w:rsid w:val="00EE42D9"/>
    <w:rsid w:val="00F0290D"/>
    <w:rsid w:val="00F046B8"/>
    <w:rsid w:val="00F506DA"/>
    <w:rsid w:val="00F67658"/>
    <w:rsid w:val="00F73732"/>
    <w:rsid w:val="00F86D70"/>
    <w:rsid w:val="00F96086"/>
    <w:rsid w:val="00F9654F"/>
    <w:rsid w:val="00FA366A"/>
    <w:rsid w:val="00FA6CFD"/>
    <w:rsid w:val="00FB7909"/>
    <w:rsid w:val="00FB7B18"/>
    <w:rsid w:val="00FC1297"/>
    <w:rsid w:val="00FC4253"/>
    <w:rsid w:val="00FF0120"/>
    <w:rsid w:val="00FF34F3"/>
    <w:rsid w:val="00FF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43E61B"/>
  <w15:docId w15:val="{37A448CD-4A31-48E8-A2CA-EE7937583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69C"/>
    <w:pPr>
      <w:spacing w:after="0" w:line="240" w:lineRule="auto"/>
    </w:pPr>
    <w:rPr>
      <w:rFonts w:ascii="Tahoma" w:eastAsia="Times New Roman" w:hAnsi="Tahoma" w:cs="Times New Roman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310BA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310B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9310BA"/>
  </w:style>
  <w:style w:type="paragraph" w:styleId="Pieddepage">
    <w:name w:val="footer"/>
    <w:basedOn w:val="Normal"/>
    <w:link w:val="PieddepageCar"/>
    <w:uiPriority w:val="99"/>
    <w:unhideWhenUsed/>
    <w:rsid w:val="009310B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9310BA"/>
  </w:style>
  <w:style w:type="character" w:customStyle="1" w:styleId="Titre1Car">
    <w:name w:val="Titre 1 Car"/>
    <w:basedOn w:val="Policepardfaut"/>
    <w:link w:val="Titre1"/>
    <w:uiPriority w:val="9"/>
    <w:rsid w:val="00931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10BA"/>
    <w:rPr>
      <w:rFonts w:eastAsiaTheme="minorHAnsi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10BA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3A02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20D9A"/>
    <w:pPr>
      <w:ind w:left="720"/>
      <w:contextualSpacing/>
    </w:pPr>
  </w:style>
  <w:style w:type="paragraph" w:customStyle="1" w:styleId="Gdmath">
    <w:name w:val="Gdmath"/>
    <w:basedOn w:val="Normal"/>
    <w:link w:val="GdmathCar"/>
    <w:rsid w:val="00023CAD"/>
    <w:rPr>
      <w:rFonts w:ascii="Times New Roman" w:hAnsi="Times New Roman"/>
      <w:color w:val="000000"/>
      <w:sz w:val="24"/>
    </w:rPr>
  </w:style>
  <w:style w:type="character" w:customStyle="1" w:styleId="GdmathCar">
    <w:name w:val="Gdmath Car"/>
    <w:basedOn w:val="Policepardfaut"/>
    <w:link w:val="Gdmath"/>
    <w:rsid w:val="00023CAD"/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_Etienne\AppData\Roaming\Microsoft\Templates\Scienc66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2471DA5D7340DCB68E52EE7DA591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309F0D-07BD-4518-ACD1-0F69033585C8}"/>
      </w:docPartPr>
      <w:docPartBody>
        <w:p w:rsidR="00EE4E46" w:rsidRDefault="000E4AA5" w:rsidP="000E4AA5">
          <w:pPr>
            <w:pStyle w:val="442471DA5D7340DCB68E52EE7DA591B7"/>
          </w:pPr>
          <w:r>
            <w:rPr>
              <w:b/>
              <w:bCs/>
              <w:color w:val="44546A" w:themeColor="text2"/>
              <w:sz w:val="28"/>
              <w:szCs w:val="28"/>
            </w:rPr>
            <w:t>[Tapez le titre du document]</w:t>
          </w:r>
        </w:p>
      </w:docPartBody>
    </w:docPart>
    <w:docPart>
      <w:docPartPr>
        <w:name w:val="DD27D4CC8A7846BBADEC7CECF16674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DC2587-7813-4A6A-92AC-020C0A094E1C}"/>
      </w:docPartPr>
      <w:docPartBody>
        <w:p w:rsidR="00EE4E46" w:rsidRDefault="000E4AA5" w:rsidP="000E4AA5">
          <w:pPr>
            <w:pStyle w:val="DD27D4CC8A7846BBADEC7CECF16674B6"/>
          </w:pPr>
          <w:r>
            <w:rPr>
              <w:color w:val="4472C4" w:themeColor="accent1"/>
            </w:rPr>
            <w:t>[Tapez le sous-titre du document]</w:t>
          </w:r>
        </w:p>
      </w:docPartBody>
    </w:docPart>
    <w:docPart>
      <w:docPartPr>
        <w:name w:val="6FB73464DA144BE28D2D32C66BBA1A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A6F4A9-214A-4C65-91E7-51AB8244DF5E}"/>
      </w:docPartPr>
      <w:docPartBody>
        <w:p w:rsidR="00EE4E46" w:rsidRDefault="000E4AA5" w:rsidP="000E4AA5">
          <w:pPr>
            <w:pStyle w:val="6FB73464DA144BE28D2D32C66BBA1A5F"/>
          </w:pPr>
          <w:r>
            <w:rPr>
              <w:color w:val="808080" w:themeColor="text1" w:themeTint="7F"/>
            </w:rPr>
            <w:t>[Tapez le nom de l'auteur]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AA5"/>
    <w:rsid w:val="00051817"/>
    <w:rsid w:val="000E4AA5"/>
    <w:rsid w:val="00136CF6"/>
    <w:rsid w:val="0016066A"/>
    <w:rsid w:val="0016603F"/>
    <w:rsid w:val="00275357"/>
    <w:rsid w:val="00356947"/>
    <w:rsid w:val="00372E95"/>
    <w:rsid w:val="0038507C"/>
    <w:rsid w:val="003C5D80"/>
    <w:rsid w:val="0046220D"/>
    <w:rsid w:val="004F212B"/>
    <w:rsid w:val="00651190"/>
    <w:rsid w:val="006C63EF"/>
    <w:rsid w:val="007507C7"/>
    <w:rsid w:val="0077193A"/>
    <w:rsid w:val="00914F09"/>
    <w:rsid w:val="00916C52"/>
    <w:rsid w:val="00937D15"/>
    <w:rsid w:val="009D7837"/>
    <w:rsid w:val="00A13CA9"/>
    <w:rsid w:val="00A35171"/>
    <w:rsid w:val="00A638B4"/>
    <w:rsid w:val="00A66B76"/>
    <w:rsid w:val="00A95951"/>
    <w:rsid w:val="00C55F15"/>
    <w:rsid w:val="00C86844"/>
    <w:rsid w:val="00CA1311"/>
    <w:rsid w:val="00CA7CD1"/>
    <w:rsid w:val="00E202E1"/>
    <w:rsid w:val="00E85AB7"/>
    <w:rsid w:val="00EE4E46"/>
    <w:rsid w:val="00F01698"/>
    <w:rsid w:val="00F54AAB"/>
    <w:rsid w:val="00F7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42471DA5D7340DCB68E52EE7DA591B7">
    <w:name w:val="442471DA5D7340DCB68E52EE7DA591B7"/>
    <w:rsid w:val="000E4AA5"/>
  </w:style>
  <w:style w:type="paragraph" w:customStyle="1" w:styleId="DD27D4CC8A7846BBADEC7CECF16674B6">
    <w:name w:val="DD27D4CC8A7846BBADEC7CECF16674B6"/>
    <w:rsid w:val="000E4AA5"/>
  </w:style>
  <w:style w:type="paragraph" w:customStyle="1" w:styleId="6FB73464DA144BE28D2D32C66BBA1A5F">
    <w:name w:val="6FB73464DA144BE28D2D32C66BBA1A5F"/>
    <w:rsid w:val="000E4A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58025D-892F-4100-9BA6-F317EB3A9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Scienc66.dotm</Template>
  <TotalTime>0</TotalTime>
  <Pages>2</Pages>
  <Words>482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N.S.I.</vt:lpstr>
    </vt:vector>
  </TitlesOfParts>
  <Company>Jeux</Company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N.S.I.</dc:title>
  <dc:subject>Mini-Projet 5</dc:subject>
  <dc:creator>Bases de données : SQL et PHP</dc:creator>
  <cp:lastModifiedBy>Valentin Eberhardt</cp:lastModifiedBy>
  <cp:revision>2</cp:revision>
  <cp:lastPrinted>2013-08-29T06:47:00Z</cp:lastPrinted>
  <dcterms:created xsi:type="dcterms:W3CDTF">2021-12-28T14:58:00Z</dcterms:created>
  <dcterms:modified xsi:type="dcterms:W3CDTF">2021-12-28T14:58:00Z</dcterms:modified>
</cp:coreProperties>
</file>